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D79" w:rsidRPr="00DB251D" w:rsidRDefault="00367D79" w:rsidP="00367D79">
      <w:pPr>
        <w:jc w:val="center"/>
        <w:rPr>
          <w:rFonts w:asciiTheme="minorHAnsi" w:hAnsiTheme="minorHAnsi" w:cstheme="minorHAnsi"/>
          <w:color w:val="00B0F0"/>
          <w:sz w:val="44"/>
          <w:szCs w:val="40"/>
        </w:rPr>
      </w:pPr>
      <w:r w:rsidRPr="00DB251D">
        <w:rPr>
          <w:rFonts w:asciiTheme="minorHAnsi" w:hAnsiTheme="minorHAnsi" w:cstheme="minorHAnsi"/>
          <w:color w:val="00B0F0"/>
          <w:sz w:val="56"/>
          <w:szCs w:val="40"/>
        </w:rPr>
        <w:t>Information Literacy Session</w:t>
      </w:r>
    </w:p>
    <w:p w:rsidR="00367D79" w:rsidRPr="00DB251D" w:rsidRDefault="00811EF9" w:rsidP="00367D79">
      <w:pPr>
        <w:jc w:val="center"/>
        <w:rPr>
          <w:rFonts w:asciiTheme="minorHAnsi" w:hAnsiTheme="minorHAnsi" w:cstheme="minorHAnsi"/>
          <w:color w:val="0070C0"/>
          <w:sz w:val="36"/>
          <w:szCs w:val="40"/>
        </w:rPr>
      </w:pPr>
      <w:r w:rsidRPr="00DB251D">
        <w:rPr>
          <w:rFonts w:asciiTheme="minorHAnsi" w:hAnsiTheme="minorHAnsi" w:cstheme="minorHAnsi"/>
          <w:color w:val="0070C0"/>
          <w:sz w:val="36"/>
          <w:szCs w:val="40"/>
        </w:rPr>
        <w:t>Report</w:t>
      </w:r>
    </w:p>
    <w:p w:rsidR="00181045" w:rsidRPr="00DB251D" w:rsidRDefault="00181045" w:rsidP="00367D79">
      <w:pPr>
        <w:jc w:val="center"/>
        <w:rPr>
          <w:rFonts w:asciiTheme="minorHAnsi" w:hAnsiTheme="minorHAnsi" w:cstheme="minorHAnsi"/>
          <w:color w:val="0070C0"/>
          <w:sz w:val="26"/>
          <w:szCs w:val="40"/>
        </w:rPr>
      </w:pPr>
    </w:p>
    <w:sdt>
      <w:sdtPr>
        <w:rPr>
          <w:rFonts w:asciiTheme="minorHAnsi" w:hAnsiTheme="minorHAnsi" w:cstheme="minorHAnsi"/>
          <w:noProof/>
          <w:color w:val="0070C0"/>
          <w:sz w:val="42"/>
          <w:szCs w:val="38"/>
        </w:rPr>
        <w:id w:val="1573383592"/>
        <w:placeholder>
          <w:docPart w:val="FD4FC36846514570907E0ED1782F70A9"/>
        </w:placeholder>
      </w:sdtPr>
      <w:sdtContent>
        <w:p w:rsidR="002310E1" w:rsidRPr="00DB251D" w:rsidRDefault="00606C79" w:rsidP="001027AD">
          <w:pPr>
            <w:jc w:val="center"/>
            <w:rPr>
              <w:rFonts w:asciiTheme="minorHAnsi" w:hAnsiTheme="minorHAnsi" w:cstheme="minorHAnsi"/>
              <w:noProof/>
              <w:color w:val="0070C0"/>
              <w:sz w:val="42"/>
              <w:szCs w:val="38"/>
            </w:rPr>
          </w:pPr>
          <w:r w:rsidRPr="00DB251D">
            <w:rPr>
              <w:rFonts w:asciiTheme="minorHAnsi" w:hAnsiTheme="minorHAnsi" w:cstheme="minorHAnsi"/>
              <w:noProof/>
              <w:color w:val="0070C0"/>
              <w:sz w:val="42"/>
              <w:szCs w:val="38"/>
            </w:rPr>
            <w:t>${</w:t>
          </w:r>
          <w:r w:rsidR="00F5230C" w:rsidRPr="00DB251D">
            <w:rPr>
              <w:rFonts w:asciiTheme="minorHAnsi" w:hAnsiTheme="minorHAnsi" w:cstheme="minorHAnsi"/>
              <w:noProof/>
              <w:color w:val="0070C0"/>
              <w:sz w:val="42"/>
              <w:szCs w:val="38"/>
            </w:rPr>
            <w:t>Topic</w:t>
          </w:r>
          <w:r w:rsidRPr="00DB251D">
            <w:rPr>
              <w:rFonts w:asciiTheme="minorHAnsi" w:hAnsiTheme="minorHAnsi" w:cstheme="minorHAnsi"/>
              <w:noProof/>
              <w:color w:val="0070C0"/>
              <w:sz w:val="42"/>
              <w:szCs w:val="38"/>
            </w:rPr>
            <w:t>}</w:t>
          </w:r>
        </w:p>
      </w:sdtContent>
    </w:sdt>
    <w:sdt>
      <w:sdtPr>
        <w:rPr>
          <w:rFonts w:asciiTheme="minorHAnsi" w:hAnsiTheme="minorHAnsi" w:cstheme="minorHAnsi"/>
          <w:noProof/>
          <w:color w:val="0070C0"/>
          <w:sz w:val="36"/>
          <w:szCs w:val="44"/>
        </w:rPr>
        <w:id w:val="1009948330"/>
        <w:placeholder>
          <w:docPart w:val="FD4FC36846514570907E0ED1782F70A9"/>
        </w:placeholder>
      </w:sdtPr>
      <w:sdtContent>
        <w:p w:rsidR="00367D79" w:rsidRPr="00DB251D" w:rsidRDefault="00A05638" w:rsidP="00CF6AAC">
          <w:pPr>
            <w:jc w:val="center"/>
            <w:rPr>
              <w:rFonts w:asciiTheme="minorHAnsi" w:hAnsiTheme="minorHAnsi" w:cstheme="minorHAnsi"/>
              <w:noProof/>
              <w:color w:val="0070C0"/>
              <w:sz w:val="36"/>
              <w:szCs w:val="44"/>
            </w:rPr>
          </w:pPr>
          <w:r w:rsidRPr="00DB251D">
            <w:rPr>
              <w:rFonts w:asciiTheme="minorHAnsi" w:hAnsiTheme="minorHAnsi" w:cstheme="minorHAnsi"/>
              <w:noProof/>
              <w:color w:val="0070C0"/>
              <w:sz w:val="36"/>
              <w:szCs w:val="44"/>
            </w:rPr>
            <w:t>${</w:t>
          </w:r>
          <w:r w:rsidR="00F5230C" w:rsidRPr="00DB251D">
            <w:rPr>
              <w:rFonts w:asciiTheme="minorHAnsi" w:hAnsiTheme="minorHAnsi" w:cstheme="minorHAnsi"/>
              <w:noProof/>
              <w:color w:val="0070C0"/>
              <w:sz w:val="36"/>
              <w:szCs w:val="44"/>
            </w:rPr>
            <w:t>Date</w:t>
          </w:r>
          <w:r w:rsidRPr="00DB251D">
            <w:rPr>
              <w:rFonts w:asciiTheme="minorHAnsi" w:hAnsiTheme="minorHAnsi" w:cstheme="minorHAnsi"/>
              <w:noProof/>
              <w:color w:val="0070C0"/>
              <w:sz w:val="36"/>
              <w:szCs w:val="44"/>
            </w:rPr>
            <w:t>}</w:t>
          </w:r>
        </w:p>
      </w:sdtContent>
    </w:sdt>
    <w:p w:rsidR="00AD1C57" w:rsidRPr="00DB251D" w:rsidRDefault="00AD1C57" w:rsidP="001027AD">
      <w:pPr>
        <w:jc w:val="center"/>
        <w:rPr>
          <w:rFonts w:asciiTheme="minorHAnsi" w:hAnsiTheme="minorHAnsi" w:cstheme="minorHAnsi"/>
          <w:noProof/>
          <w:color w:val="0070C0"/>
          <w:sz w:val="22"/>
          <w:szCs w:val="44"/>
        </w:rPr>
      </w:pPr>
    </w:p>
    <w:p w:rsidR="00181045" w:rsidRPr="00DB251D" w:rsidRDefault="00181045" w:rsidP="004B4FFA">
      <w:pPr>
        <w:rPr>
          <w:rFonts w:asciiTheme="minorHAnsi" w:hAnsiTheme="minorHAnsi" w:cstheme="minorHAnsi"/>
          <w:noProof/>
          <w:color w:val="0070C0"/>
          <w:sz w:val="38"/>
          <w:szCs w:val="44"/>
        </w:rPr>
      </w:pPr>
    </w:p>
    <w:p w:rsidR="00181045" w:rsidRPr="00DB251D" w:rsidRDefault="00181045" w:rsidP="00542C44">
      <w:pPr>
        <w:jc w:val="center"/>
        <w:rPr>
          <w:rFonts w:asciiTheme="minorHAnsi" w:hAnsiTheme="minorHAnsi" w:cstheme="minorHAnsi"/>
          <w:color w:val="0070C0"/>
          <w:sz w:val="36"/>
          <w:szCs w:val="20"/>
        </w:rPr>
      </w:pPr>
      <w:r w:rsidRPr="00DB251D">
        <w:rPr>
          <w:rFonts w:asciiTheme="minorHAnsi" w:hAnsiTheme="minorHAnsi" w:cstheme="minorHAnsi"/>
          <w:color w:val="0070C0"/>
          <w:sz w:val="36"/>
          <w:szCs w:val="20"/>
        </w:rPr>
        <w:t xml:space="preserve">Participants: </w:t>
      </w:r>
      <w:sdt>
        <w:sdtPr>
          <w:rPr>
            <w:rFonts w:asciiTheme="minorHAnsi" w:hAnsiTheme="minorHAnsi" w:cstheme="minorHAnsi"/>
            <w:color w:val="0070C0"/>
            <w:sz w:val="36"/>
            <w:szCs w:val="20"/>
          </w:rPr>
          <w:id w:val="920218820"/>
          <w:placeholder>
            <w:docPart w:val="FD4FC36846514570907E0ED1782F70A9"/>
          </w:placeholder>
        </w:sdtPr>
        <w:sdtContent>
          <w:r w:rsidR="007F5B48" w:rsidRPr="00DB251D">
            <w:rPr>
              <w:rFonts w:asciiTheme="minorHAnsi" w:hAnsiTheme="minorHAnsi" w:cstheme="minorHAnsi"/>
              <w:color w:val="0070C0"/>
              <w:sz w:val="36"/>
              <w:szCs w:val="20"/>
            </w:rPr>
            <w:t>${</w:t>
          </w:r>
          <w:r w:rsidR="00F5230C" w:rsidRPr="00DB251D">
            <w:rPr>
              <w:rFonts w:asciiTheme="minorHAnsi" w:hAnsiTheme="minorHAnsi" w:cstheme="minorHAnsi"/>
              <w:color w:val="0070C0"/>
              <w:sz w:val="36"/>
              <w:szCs w:val="20"/>
            </w:rPr>
            <w:t>Session Attendees</w:t>
          </w:r>
          <w:r w:rsidR="007F5B48" w:rsidRPr="00DB251D">
            <w:rPr>
              <w:rFonts w:asciiTheme="minorHAnsi" w:hAnsiTheme="minorHAnsi" w:cstheme="minorHAnsi"/>
              <w:color w:val="0070C0"/>
              <w:sz w:val="36"/>
              <w:szCs w:val="20"/>
            </w:rPr>
            <w:t>}</w:t>
          </w:r>
        </w:sdtContent>
      </w:sdt>
      <w:r w:rsidRPr="00DB251D">
        <w:rPr>
          <w:rFonts w:asciiTheme="minorHAnsi" w:hAnsiTheme="minorHAnsi" w:cstheme="minorHAnsi"/>
          <w:color w:val="0070C0"/>
          <w:sz w:val="36"/>
          <w:szCs w:val="20"/>
        </w:rPr>
        <w:t xml:space="preserve"> of</w:t>
      </w:r>
      <w:sdt>
        <w:sdtPr>
          <w:rPr>
            <w:rFonts w:asciiTheme="minorHAnsi" w:hAnsiTheme="minorHAnsi" w:cstheme="minorHAnsi"/>
            <w:color w:val="0070C0"/>
            <w:sz w:val="36"/>
            <w:szCs w:val="20"/>
          </w:rPr>
          <w:id w:val="-2049284949"/>
          <w:placeholder>
            <w:docPart w:val="FD4FC36846514570907E0ED1782F70A9"/>
          </w:placeholder>
        </w:sdtPr>
        <w:sdtContent>
          <w:r w:rsidR="007F5B48" w:rsidRPr="00DB251D">
            <w:rPr>
              <w:rFonts w:asciiTheme="minorHAnsi" w:hAnsiTheme="minorHAnsi" w:cstheme="minorHAnsi"/>
              <w:color w:val="0070C0"/>
              <w:sz w:val="36"/>
              <w:szCs w:val="20"/>
            </w:rPr>
            <w:t>${</w:t>
          </w:r>
          <w:r w:rsidR="00F5230C" w:rsidRPr="00DB251D">
            <w:rPr>
              <w:rFonts w:asciiTheme="minorHAnsi" w:hAnsiTheme="minorHAnsi" w:cstheme="minorHAnsi"/>
              <w:color w:val="0070C0"/>
              <w:sz w:val="36"/>
              <w:szCs w:val="20"/>
            </w:rPr>
            <w:t>Faculty / Department</w:t>
          </w:r>
          <w:r w:rsidR="007F5B48" w:rsidRPr="00DB251D">
            <w:rPr>
              <w:rFonts w:asciiTheme="minorHAnsi" w:hAnsiTheme="minorHAnsi" w:cstheme="minorHAnsi"/>
              <w:color w:val="0070C0"/>
              <w:sz w:val="36"/>
              <w:szCs w:val="20"/>
            </w:rPr>
            <w:t>}</w:t>
          </w:r>
        </w:sdtContent>
      </w:sdt>
      <w:r w:rsidR="009772E9" w:rsidRPr="00DB251D">
        <w:rPr>
          <w:rFonts w:asciiTheme="minorHAnsi" w:hAnsiTheme="minorHAnsi" w:cstheme="minorHAnsi"/>
          <w:color w:val="0070C0"/>
          <w:sz w:val="36"/>
          <w:szCs w:val="20"/>
        </w:rPr>
        <w:t xml:space="preserve"> (</w:t>
      </w:r>
      <w:sdt>
        <w:sdtPr>
          <w:rPr>
            <w:rFonts w:asciiTheme="minorHAnsi" w:hAnsiTheme="minorHAnsi" w:cstheme="minorHAnsi"/>
            <w:color w:val="0070C0"/>
            <w:sz w:val="36"/>
            <w:szCs w:val="20"/>
          </w:rPr>
          <w:id w:val="-1888719364"/>
          <w:placeholder>
            <w:docPart w:val="FD4FC36846514570907E0ED1782F70A9"/>
          </w:placeholder>
        </w:sdtPr>
        <w:sdtContent>
          <w:r w:rsidR="007F5B48" w:rsidRPr="00DB251D">
            <w:rPr>
              <w:rFonts w:asciiTheme="minorHAnsi" w:hAnsiTheme="minorHAnsi" w:cstheme="minorHAnsi"/>
              <w:color w:val="0070C0"/>
              <w:sz w:val="36"/>
              <w:szCs w:val="20"/>
            </w:rPr>
            <w:t>${</w:t>
          </w:r>
          <w:r w:rsidR="009772E9" w:rsidRPr="00DB251D">
            <w:rPr>
              <w:rFonts w:asciiTheme="minorHAnsi" w:hAnsiTheme="minorHAnsi" w:cstheme="minorHAnsi"/>
              <w:color w:val="0070C0"/>
              <w:sz w:val="36"/>
              <w:szCs w:val="20"/>
            </w:rPr>
            <w:t>Programs</w:t>
          </w:r>
          <w:r w:rsidR="007F5B48" w:rsidRPr="00DB251D">
            <w:rPr>
              <w:rFonts w:asciiTheme="minorHAnsi" w:hAnsiTheme="minorHAnsi" w:cstheme="minorHAnsi"/>
              <w:color w:val="0070C0"/>
              <w:sz w:val="36"/>
              <w:szCs w:val="20"/>
            </w:rPr>
            <w:t>}</w:t>
          </w:r>
        </w:sdtContent>
      </w:sdt>
      <w:r w:rsidR="009772E9" w:rsidRPr="00DB251D">
        <w:rPr>
          <w:rFonts w:asciiTheme="minorHAnsi" w:hAnsiTheme="minorHAnsi" w:cstheme="minorHAnsi"/>
          <w:color w:val="0070C0"/>
          <w:sz w:val="36"/>
          <w:szCs w:val="20"/>
        </w:rPr>
        <w:t>)</w:t>
      </w:r>
    </w:p>
    <w:p w:rsidR="00367D79" w:rsidRPr="00DB251D" w:rsidRDefault="00367D79">
      <w:pPr>
        <w:rPr>
          <w:rFonts w:asciiTheme="minorHAnsi" w:hAnsiTheme="minorHAnsi" w:cstheme="minorHAnsi"/>
          <w:noProof/>
          <w:color w:val="0070C0"/>
          <w:sz w:val="44"/>
          <w:szCs w:val="40"/>
        </w:rPr>
      </w:pPr>
    </w:p>
    <w:p w:rsidR="00811630" w:rsidRPr="00DB251D" w:rsidRDefault="00811630">
      <w:pPr>
        <w:rPr>
          <w:rFonts w:asciiTheme="minorHAnsi" w:hAnsiTheme="minorHAnsi" w:cstheme="minorHAnsi"/>
          <w:noProof/>
          <w:color w:val="0070C0"/>
          <w:sz w:val="44"/>
          <w:szCs w:val="40"/>
        </w:rPr>
      </w:pPr>
    </w:p>
    <w:p w:rsidR="00176E02" w:rsidRPr="00DB251D" w:rsidRDefault="00176E02">
      <w:pPr>
        <w:rPr>
          <w:rFonts w:asciiTheme="minorHAnsi" w:hAnsiTheme="minorHAnsi" w:cstheme="minorHAnsi"/>
          <w:noProof/>
          <w:color w:val="0070C0"/>
          <w:sz w:val="32"/>
          <w:szCs w:val="40"/>
        </w:rPr>
      </w:pPr>
    </w:p>
    <w:p w:rsidR="00367D79" w:rsidRPr="00DB251D" w:rsidRDefault="005F7737" w:rsidP="005F7737">
      <w:pPr>
        <w:jc w:val="center"/>
        <w:rPr>
          <w:rFonts w:asciiTheme="minorHAnsi" w:hAnsiTheme="minorHAnsi" w:cstheme="minorHAnsi"/>
          <w:noProof/>
          <w:color w:val="0070C0"/>
          <w:sz w:val="44"/>
          <w:szCs w:val="40"/>
        </w:rPr>
      </w:pPr>
      <w:r w:rsidRPr="00DB251D">
        <w:rPr>
          <w:rFonts w:asciiTheme="minorHAnsi" w:hAnsiTheme="minorHAnsi" w:cstheme="minorHAnsi"/>
          <w:noProof/>
          <w:color w:val="0070C0"/>
        </w:rPr>
        <w:drawing>
          <wp:inline distT="0" distB="0" distL="0" distR="0">
            <wp:extent cx="3055620" cy="3055620"/>
            <wp:effectExtent l="0" t="0" r="0" b="0"/>
            <wp:docPr id="2" name="Picture 2" descr="https://upload.wikimedia.org/wikipedia/en/4/41/Riphah-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4/41/Riphah-Logo.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5620" cy="3055620"/>
                    </a:xfrm>
                    <a:prstGeom prst="rect">
                      <a:avLst/>
                    </a:prstGeom>
                    <a:ln>
                      <a:noFill/>
                    </a:ln>
                    <a:effectLst>
                      <a:softEdge rad="112500"/>
                    </a:effectLst>
                  </pic:spPr>
                </pic:pic>
              </a:graphicData>
            </a:graphic>
          </wp:inline>
        </w:drawing>
      </w:r>
    </w:p>
    <w:p w:rsidR="00367D79" w:rsidRPr="00DB251D" w:rsidRDefault="00367D79">
      <w:pPr>
        <w:rPr>
          <w:rFonts w:asciiTheme="minorHAnsi" w:hAnsiTheme="minorHAnsi" w:cstheme="minorHAnsi"/>
          <w:noProof/>
          <w:color w:val="0070C0"/>
          <w:sz w:val="44"/>
          <w:szCs w:val="40"/>
        </w:rPr>
      </w:pPr>
    </w:p>
    <w:p w:rsidR="00367D79" w:rsidRPr="00DB251D" w:rsidRDefault="00367D79">
      <w:pPr>
        <w:rPr>
          <w:rFonts w:asciiTheme="minorHAnsi" w:hAnsiTheme="minorHAnsi" w:cstheme="minorHAnsi"/>
          <w:noProof/>
          <w:color w:val="0070C0"/>
          <w:sz w:val="44"/>
          <w:szCs w:val="40"/>
        </w:rPr>
      </w:pPr>
    </w:p>
    <w:p w:rsidR="00811630" w:rsidRPr="00DB251D" w:rsidRDefault="00811630" w:rsidP="00367D79">
      <w:pPr>
        <w:pStyle w:val="Title"/>
        <w:rPr>
          <w:rFonts w:asciiTheme="minorHAnsi" w:hAnsiTheme="minorHAnsi" w:cstheme="minorHAnsi"/>
          <w:color w:val="0070C0"/>
          <w:sz w:val="44"/>
          <w:szCs w:val="40"/>
          <w:u w:val="none"/>
        </w:rPr>
      </w:pPr>
    </w:p>
    <w:p w:rsidR="00367D79" w:rsidRPr="00DB251D" w:rsidRDefault="00367D79" w:rsidP="00367D79">
      <w:pPr>
        <w:pStyle w:val="Title"/>
        <w:rPr>
          <w:rFonts w:asciiTheme="minorHAnsi" w:hAnsiTheme="minorHAnsi" w:cstheme="minorHAnsi"/>
          <w:b w:val="0"/>
          <w:color w:val="0070C0"/>
          <w:sz w:val="44"/>
          <w:szCs w:val="40"/>
          <w:u w:val="none"/>
        </w:rPr>
      </w:pPr>
      <w:r w:rsidRPr="00DB251D">
        <w:rPr>
          <w:rFonts w:asciiTheme="minorHAnsi" w:hAnsiTheme="minorHAnsi" w:cstheme="minorHAnsi"/>
          <w:b w:val="0"/>
          <w:color w:val="0070C0"/>
          <w:sz w:val="44"/>
          <w:szCs w:val="40"/>
          <w:u w:val="none"/>
        </w:rPr>
        <w:t>Information Services Department</w:t>
      </w:r>
    </w:p>
    <w:p w:rsidR="00AD1C57" w:rsidRPr="00DB251D" w:rsidRDefault="00367D79" w:rsidP="009772E9">
      <w:pPr>
        <w:jc w:val="center"/>
        <w:rPr>
          <w:rFonts w:asciiTheme="minorHAnsi" w:hAnsiTheme="minorHAnsi" w:cstheme="minorHAnsi"/>
          <w:noProof/>
          <w:color w:val="0070C0"/>
          <w:sz w:val="44"/>
          <w:szCs w:val="40"/>
        </w:rPr>
      </w:pPr>
      <w:r w:rsidRPr="00DB251D">
        <w:rPr>
          <w:rFonts w:asciiTheme="minorHAnsi" w:hAnsiTheme="minorHAnsi" w:cstheme="minorHAnsi"/>
          <w:noProof/>
          <w:color w:val="00B0F0"/>
          <w:sz w:val="44"/>
          <w:szCs w:val="40"/>
        </w:rPr>
        <w:t>RIPHAH INTERNATIONAL UNIVERSITY</w:t>
      </w:r>
    </w:p>
    <w:p w:rsidR="009131A0" w:rsidRPr="00915CCD" w:rsidRDefault="009131A0" w:rsidP="00360D0E">
      <w:pPr>
        <w:rPr>
          <w:rFonts w:asciiTheme="minorHAnsi" w:hAnsiTheme="minorHAnsi" w:cstheme="minorHAnsi"/>
          <w:sz w:val="12"/>
        </w:rPr>
      </w:pPr>
    </w:p>
    <w:p w:rsidR="00402BB6" w:rsidRDefault="00402BB6" w:rsidP="00360D0E">
      <w:pPr>
        <w:rPr>
          <w:rFonts w:asciiTheme="minorHAnsi" w:hAnsiTheme="minorHAnsi" w:cstheme="minorHAnsi"/>
          <w:noProof/>
          <w:sz w:val="26"/>
        </w:rPr>
      </w:pPr>
    </w:p>
    <w:p w:rsidR="00130A71" w:rsidRDefault="00130A71" w:rsidP="00360D0E">
      <w:pPr>
        <w:rPr>
          <w:rFonts w:asciiTheme="minorHAnsi" w:hAnsiTheme="minorHAnsi" w:cstheme="minorHAnsi"/>
          <w:noProof/>
          <w:sz w:val="26"/>
        </w:rPr>
      </w:pPr>
    </w:p>
    <w:p w:rsidR="00130A71" w:rsidRDefault="00130A71" w:rsidP="00360D0E">
      <w:pPr>
        <w:rPr>
          <w:rFonts w:asciiTheme="minorHAnsi" w:hAnsiTheme="minorHAnsi" w:cstheme="minorHAnsi"/>
          <w:noProof/>
          <w:sz w:val="26"/>
        </w:rPr>
      </w:pPr>
    </w:p>
    <w:p w:rsidR="0072605D" w:rsidRDefault="00360D0E" w:rsidP="006B5124">
      <w:pPr>
        <w:pStyle w:val="Heading1"/>
        <w:rPr>
          <w:noProof/>
        </w:rPr>
      </w:pPr>
      <w:r w:rsidRPr="00915CCD">
        <w:rPr>
          <w:noProof/>
        </w:rPr>
        <w:lastRenderedPageBreak/>
        <w:t>Introduction</w:t>
      </w:r>
      <w:r w:rsidR="0072605D" w:rsidRPr="00915CCD">
        <w:rPr>
          <w:noProof/>
        </w:rPr>
        <w:t>:</w:t>
      </w:r>
    </w:p>
    <w:p w:rsidR="009F7657" w:rsidRPr="009F7657" w:rsidRDefault="009F7657" w:rsidP="009F7657"/>
    <w:p w:rsidR="00360D0E" w:rsidRPr="00915CCD" w:rsidRDefault="00360D0E" w:rsidP="00901E05">
      <w:pPr>
        <w:ind w:left="720"/>
        <w:jc w:val="both"/>
        <w:rPr>
          <w:rFonts w:asciiTheme="minorHAnsi" w:hAnsiTheme="minorHAnsi" w:cstheme="minorHAnsi"/>
          <w:sz w:val="22"/>
          <w:szCs w:val="22"/>
        </w:rPr>
      </w:pPr>
      <w:r w:rsidRPr="00915CCD">
        <w:rPr>
          <w:rFonts w:asciiTheme="minorHAnsi" w:hAnsiTheme="minorHAnsi" w:cstheme="minorHAnsi"/>
          <w:sz w:val="22"/>
          <w:szCs w:val="22"/>
        </w:rPr>
        <w:t>Information Services is the integral part of world of academia and back bone of the research activities. To enhance information literacy and to promote research culture among students and faculty, Information Services Department conducts two “Information Literacy Sessions” for each faculty every month.</w:t>
      </w:r>
    </w:p>
    <w:p w:rsidR="00360D0E" w:rsidRDefault="00360D0E" w:rsidP="006B5124">
      <w:pPr>
        <w:pStyle w:val="Heading1"/>
        <w:rPr>
          <w:noProof/>
        </w:rPr>
      </w:pPr>
      <w:r w:rsidRPr="00915CCD">
        <w:rPr>
          <w:noProof/>
        </w:rPr>
        <w:t>Objectives:</w:t>
      </w:r>
    </w:p>
    <w:p w:rsidR="009F7657" w:rsidRPr="009F7657" w:rsidRDefault="009F7657" w:rsidP="009F7657"/>
    <w:p w:rsidR="00CD25C0" w:rsidRPr="006B5124" w:rsidRDefault="007C63EA" w:rsidP="006B5124">
      <w:pPr>
        <w:pStyle w:val="ListParagraph"/>
        <w:numPr>
          <w:ilvl w:val="0"/>
          <w:numId w:val="41"/>
        </w:numPr>
        <w:tabs>
          <w:tab w:val="num" w:pos="720"/>
        </w:tabs>
        <w:jc w:val="both"/>
        <w:rPr>
          <w:rFonts w:asciiTheme="minorHAnsi" w:hAnsiTheme="minorHAnsi" w:cstheme="minorHAnsi"/>
          <w:sz w:val="22"/>
          <w:szCs w:val="22"/>
        </w:rPr>
      </w:pPr>
      <w:r w:rsidRPr="006B5124">
        <w:rPr>
          <w:rFonts w:asciiTheme="minorHAnsi" w:hAnsiTheme="minorHAnsi" w:cstheme="minorHAnsi"/>
          <w:sz w:val="22"/>
          <w:szCs w:val="22"/>
        </w:rPr>
        <w:t>To develop intellectual ability, executive personality and research skills of the students an</w:t>
      </w:r>
      <w:r w:rsidR="00360D0E" w:rsidRPr="006B5124">
        <w:rPr>
          <w:rFonts w:asciiTheme="minorHAnsi" w:hAnsiTheme="minorHAnsi" w:cstheme="minorHAnsi"/>
          <w:sz w:val="22"/>
          <w:szCs w:val="22"/>
        </w:rPr>
        <w:t>d faculty.</w:t>
      </w:r>
    </w:p>
    <w:p w:rsidR="00360D0E" w:rsidRPr="006B5124" w:rsidRDefault="007C63EA" w:rsidP="006B5124">
      <w:pPr>
        <w:pStyle w:val="ListParagraph"/>
        <w:numPr>
          <w:ilvl w:val="0"/>
          <w:numId w:val="41"/>
        </w:numPr>
        <w:tabs>
          <w:tab w:val="num" w:pos="720"/>
        </w:tabs>
        <w:jc w:val="both"/>
        <w:rPr>
          <w:rFonts w:asciiTheme="minorHAnsi" w:hAnsiTheme="minorHAnsi" w:cstheme="minorHAnsi"/>
          <w:sz w:val="22"/>
          <w:szCs w:val="22"/>
        </w:rPr>
      </w:pPr>
      <w:r w:rsidRPr="006B5124">
        <w:rPr>
          <w:rFonts w:asciiTheme="minorHAnsi" w:hAnsiTheme="minorHAnsi" w:cstheme="minorHAnsi"/>
          <w:sz w:val="22"/>
          <w:szCs w:val="22"/>
        </w:rPr>
        <w:t>To train students/faculty members in mastering information skills that will enrich their academic and personal lives and enable them to become independent lifelong learners.</w:t>
      </w:r>
    </w:p>
    <w:p w:rsidR="00915CCD" w:rsidRDefault="004F7539" w:rsidP="00E570FE">
      <w:pPr>
        <w:pStyle w:val="Heading1"/>
        <w:rPr>
          <w:rFonts w:asciiTheme="minorHAnsi" w:hAnsiTheme="minorHAnsi" w:cstheme="minorHAnsi"/>
        </w:rPr>
      </w:pPr>
      <w:r w:rsidRPr="00915CCD">
        <w:rPr>
          <w:rFonts w:asciiTheme="minorHAnsi" w:hAnsiTheme="minorHAnsi" w:cstheme="minorHAnsi"/>
        </w:rPr>
        <w:t xml:space="preserve">Literacy Session </w:t>
      </w:r>
      <w:r w:rsidR="00E570FE">
        <w:rPr>
          <w:rFonts w:asciiTheme="minorHAnsi" w:hAnsiTheme="minorHAnsi" w:cstheme="minorHAnsi"/>
        </w:rPr>
        <w:t>Details</w:t>
      </w:r>
      <w:r w:rsidR="006B5124">
        <w:rPr>
          <w:rFonts w:asciiTheme="minorHAnsi" w:hAnsiTheme="minorHAnsi" w:cstheme="minorHAnsi"/>
        </w:rPr>
        <w:t>:</w:t>
      </w:r>
    </w:p>
    <w:p w:rsidR="009F7657" w:rsidRPr="009F7657" w:rsidRDefault="009F7657" w:rsidP="009F7657"/>
    <w:p w:rsidR="004F7539" w:rsidRPr="00915CCD" w:rsidRDefault="004F7539" w:rsidP="004F7539">
      <w:pPr>
        <w:jc w:val="center"/>
        <w:rPr>
          <w:rFonts w:asciiTheme="minorHAnsi" w:hAnsiTheme="minorHAnsi" w:cstheme="minorHAnsi"/>
          <w:b/>
          <w:sz w:val="12"/>
        </w:rPr>
      </w:pPr>
    </w:p>
    <w:tbl>
      <w:tblPr>
        <w:tblStyle w:val="GridTable4Accent1"/>
        <w:tblW w:w="9415" w:type="dxa"/>
        <w:jc w:val="center"/>
        <w:tblLook w:val="04A0"/>
      </w:tblPr>
      <w:tblGrid>
        <w:gridCol w:w="707"/>
        <w:gridCol w:w="3433"/>
        <w:gridCol w:w="5275"/>
      </w:tblGrid>
      <w:tr w:rsidR="004F7539" w:rsidRPr="00915CCD" w:rsidTr="00E570FE">
        <w:trPr>
          <w:cnfStyle w:val="100000000000"/>
          <w:trHeight w:val="400"/>
          <w:jc w:val="center"/>
        </w:trPr>
        <w:tc>
          <w:tcPr>
            <w:cnfStyle w:val="001000000000"/>
            <w:tcW w:w="707" w:type="dxa"/>
          </w:tcPr>
          <w:p w:rsidR="004F7539" w:rsidRPr="00915CCD" w:rsidRDefault="004F7539" w:rsidP="002F70BE">
            <w:pPr>
              <w:jc w:val="center"/>
              <w:rPr>
                <w:rFonts w:asciiTheme="minorHAnsi" w:hAnsiTheme="minorHAnsi" w:cstheme="minorHAnsi"/>
                <w:b w:val="0"/>
                <w:bCs w:val="0"/>
              </w:rPr>
            </w:pPr>
            <w:r w:rsidRPr="00915CCD">
              <w:rPr>
                <w:rFonts w:asciiTheme="minorHAnsi" w:hAnsiTheme="minorHAnsi" w:cstheme="minorHAnsi"/>
              </w:rPr>
              <w:t>Sr. #</w:t>
            </w:r>
          </w:p>
        </w:tc>
        <w:tc>
          <w:tcPr>
            <w:tcW w:w="3433" w:type="dxa"/>
          </w:tcPr>
          <w:p w:rsidR="004F7539" w:rsidRPr="00915CCD" w:rsidRDefault="004F7539" w:rsidP="002F70BE">
            <w:pPr>
              <w:cnfStyle w:val="100000000000"/>
              <w:rPr>
                <w:rFonts w:asciiTheme="minorHAnsi" w:hAnsiTheme="minorHAnsi" w:cstheme="minorHAnsi"/>
                <w:b w:val="0"/>
                <w:bCs w:val="0"/>
              </w:rPr>
            </w:pPr>
            <w:r w:rsidRPr="00915CCD">
              <w:rPr>
                <w:rFonts w:asciiTheme="minorHAnsi" w:hAnsiTheme="minorHAnsi" w:cstheme="minorHAnsi"/>
              </w:rPr>
              <w:t>Title</w:t>
            </w:r>
          </w:p>
        </w:tc>
        <w:tc>
          <w:tcPr>
            <w:tcW w:w="5275" w:type="dxa"/>
          </w:tcPr>
          <w:p w:rsidR="004F7539" w:rsidRPr="00915CCD" w:rsidRDefault="004F7539" w:rsidP="002F70BE">
            <w:pPr>
              <w:cnfStyle w:val="100000000000"/>
              <w:rPr>
                <w:rFonts w:asciiTheme="minorHAnsi" w:hAnsiTheme="minorHAnsi" w:cstheme="minorHAnsi"/>
                <w:b w:val="0"/>
                <w:bCs w:val="0"/>
              </w:rPr>
            </w:pPr>
            <w:r w:rsidRPr="00915CCD">
              <w:rPr>
                <w:rFonts w:asciiTheme="minorHAnsi" w:hAnsiTheme="minorHAnsi" w:cstheme="minorHAnsi"/>
              </w:rPr>
              <w:t>Description</w:t>
            </w:r>
          </w:p>
        </w:tc>
      </w:tr>
      <w:tr w:rsidR="004F7539" w:rsidRPr="00915CCD" w:rsidTr="00E570FE">
        <w:trPr>
          <w:cnfStyle w:val="000000100000"/>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Topic</w:t>
            </w:r>
          </w:p>
        </w:tc>
        <w:tc>
          <w:tcPr>
            <w:tcW w:w="5275" w:type="dxa"/>
          </w:tcPr>
          <w:sdt>
            <w:sdtPr>
              <w:rPr>
                <w:rFonts w:asciiTheme="minorHAnsi" w:hAnsiTheme="minorHAnsi" w:cstheme="minorHAnsi"/>
                <w:sz w:val="23"/>
                <w:szCs w:val="23"/>
              </w:rPr>
              <w:id w:val="487457448"/>
              <w:placeholder>
                <w:docPart w:val="FD4FC36846514570907E0ED1782F70A9"/>
              </w:placeholder>
            </w:sdtPr>
            <w:sdtContent>
              <w:p w:rsidR="004F7539" w:rsidRPr="0072745F" w:rsidRDefault="002B5CCC" w:rsidP="002F70BE">
                <w:pPr>
                  <w:cnfStyle w:val="000000100000"/>
                  <w:rPr>
                    <w:rFonts w:asciiTheme="minorHAnsi" w:hAnsiTheme="minorHAnsi" w:cstheme="minorHAnsi"/>
                    <w:sz w:val="23"/>
                    <w:szCs w:val="23"/>
                  </w:rPr>
                </w:pPr>
                <w:r w:rsidRPr="0072745F">
                  <w:rPr>
                    <w:rFonts w:asciiTheme="minorHAnsi" w:hAnsiTheme="minorHAnsi" w:cstheme="minorHAnsi"/>
                    <w:sz w:val="23"/>
                    <w:szCs w:val="23"/>
                  </w:rPr>
                  <w:t>${</w:t>
                </w:r>
                <w:r w:rsidR="00F5230C" w:rsidRPr="0072745F">
                  <w:rPr>
                    <w:rFonts w:asciiTheme="minorHAnsi" w:hAnsiTheme="minorHAnsi" w:cstheme="minorHAnsi"/>
                    <w:sz w:val="23"/>
                    <w:szCs w:val="23"/>
                  </w:rPr>
                  <w:t>Topic</w:t>
                </w:r>
                <w:r w:rsidRPr="0072745F">
                  <w:rPr>
                    <w:rFonts w:asciiTheme="minorHAnsi" w:hAnsiTheme="minorHAnsi" w:cstheme="minorHAnsi"/>
                    <w:sz w:val="23"/>
                    <w:szCs w:val="23"/>
                  </w:rPr>
                  <w:t>}</w:t>
                </w:r>
              </w:p>
            </w:sdtContent>
          </w:sdt>
        </w:tc>
      </w:tr>
      <w:tr w:rsidR="004F7539" w:rsidRPr="00915CCD" w:rsidTr="00E570FE">
        <w:trPr>
          <w:trHeight w:val="424"/>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000000"/>
              <w:rPr>
                <w:rFonts w:asciiTheme="minorHAnsi" w:hAnsiTheme="minorHAnsi" w:cstheme="minorHAnsi"/>
                <w:b/>
                <w:bCs/>
                <w:sz w:val="23"/>
                <w:szCs w:val="23"/>
              </w:rPr>
            </w:pPr>
          </w:p>
          <w:p w:rsidR="004F7539" w:rsidRPr="0072745F" w:rsidRDefault="004F7539" w:rsidP="002F70BE">
            <w:pPr>
              <w:cnfStyle w:val="000000000000"/>
              <w:rPr>
                <w:rFonts w:asciiTheme="minorHAnsi" w:hAnsiTheme="minorHAnsi" w:cstheme="minorHAnsi"/>
                <w:b/>
                <w:bCs/>
                <w:sz w:val="23"/>
                <w:szCs w:val="23"/>
              </w:rPr>
            </w:pPr>
            <w:r w:rsidRPr="0072745F">
              <w:rPr>
                <w:rFonts w:asciiTheme="minorHAnsi" w:hAnsiTheme="minorHAnsi" w:cstheme="minorHAnsi"/>
                <w:b/>
                <w:bCs/>
                <w:sz w:val="23"/>
                <w:szCs w:val="23"/>
              </w:rPr>
              <w:t>Contents</w:t>
            </w:r>
          </w:p>
          <w:p w:rsidR="004F7539" w:rsidRPr="0072745F" w:rsidRDefault="004F7539" w:rsidP="002F70BE">
            <w:pPr>
              <w:cnfStyle w:val="000000000000"/>
              <w:rPr>
                <w:rFonts w:asciiTheme="minorHAnsi" w:hAnsiTheme="minorHAnsi" w:cstheme="minorHAnsi"/>
                <w:b/>
                <w:bCs/>
                <w:sz w:val="23"/>
                <w:szCs w:val="23"/>
              </w:rPr>
            </w:pPr>
          </w:p>
        </w:tc>
        <w:tc>
          <w:tcPr>
            <w:tcW w:w="5275" w:type="dxa"/>
          </w:tcPr>
          <w:p w:rsidR="00810F53" w:rsidRPr="0072745F" w:rsidRDefault="009772E9" w:rsidP="002F70BE">
            <w:pPr>
              <w:pStyle w:val="ListParagraph"/>
              <w:cnfStyle w:val="000000000000"/>
              <w:rPr>
                <w:rFonts w:asciiTheme="minorHAnsi" w:hAnsiTheme="minorHAnsi" w:cstheme="minorHAnsi"/>
                <w:sz w:val="23"/>
                <w:szCs w:val="23"/>
              </w:rPr>
            </w:pPr>
            <w:r w:rsidRPr="0072745F">
              <w:rPr>
                <w:rFonts w:asciiTheme="minorHAnsi" w:hAnsiTheme="minorHAnsi" w:cstheme="minorHAnsi"/>
                <w:sz w:val="23"/>
                <w:szCs w:val="23"/>
              </w:rPr>
              <w:t>-</w:t>
            </w:r>
          </w:p>
        </w:tc>
      </w:tr>
      <w:tr w:rsidR="004F7539" w:rsidRPr="00915CCD" w:rsidTr="00E570FE">
        <w:trPr>
          <w:cnfStyle w:val="000000100000"/>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Resource Person / Trainer</w:t>
            </w:r>
          </w:p>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Contact No./Address</w:t>
            </w:r>
          </w:p>
        </w:tc>
        <w:tc>
          <w:tcPr>
            <w:tcW w:w="5275" w:type="dxa"/>
          </w:tcPr>
          <w:sdt>
            <w:sdtPr>
              <w:rPr>
                <w:rFonts w:asciiTheme="minorHAnsi" w:hAnsiTheme="minorHAnsi" w:cstheme="minorHAnsi"/>
                <w:sz w:val="23"/>
                <w:szCs w:val="23"/>
              </w:rPr>
              <w:id w:val="916217228"/>
              <w:placeholder>
                <w:docPart w:val="FD4FC36846514570907E0ED1782F70A9"/>
              </w:placeholder>
            </w:sdtPr>
            <w:sdtContent>
              <w:p w:rsidR="004F7539" w:rsidRPr="0072745F" w:rsidRDefault="002B5CCC" w:rsidP="002F70BE">
                <w:pPr>
                  <w:cnfStyle w:val="000000100000"/>
                  <w:rPr>
                    <w:rFonts w:asciiTheme="minorHAnsi" w:hAnsiTheme="minorHAnsi" w:cstheme="minorHAnsi"/>
                    <w:sz w:val="23"/>
                    <w:szCs w:val="23"/>
                  </w:rPr>
                </w:pPr>
                <w:r w:rsidRPr="0072745F">
                  <w:rPr>
                    <w:rFonts w:asciiTheme="minorHAnsi" w:hAnsiTheme="minorHAnsi" w:cstheme="minorHAnsi"/>
                    <w:sz w:val="23"/>
                    <w:szCs w:val="23"/>
                  </w:rPr>
                  <w:t>${</w:t>
                </w:r>
                <w:r w:rsidR="009772E9" w:rsidRPr="0072745F">
                  <w:rPr>
                    <w:rFonts w:asciiTheme="minorHAnsi" w:hAnsiTheme="minorHAnsi" w:cstheme="minorHAnsi"/>
                    <w:sz w:val="23"/>
                    <w:szCs w:val="23"/>
                  </w:rPr>
                  <w:t>Conducted By</w:t>
                </w:r>
                <w:r w:rsidRPr="0072745F">
                  <w:rPr>
                    <w:rFonts w:asciiTheme="minorHAnsi" w:hAnsiTheme="minorHAnsi" w:cstheme="minorHAnsi"/>
                    <w:sz w:val="23"/>
                    <w:szCs w:val="23"/>
                  </w:rPr>
                  <w:t>}</w:t>
                </w:r>
              </w:p>
            </w:sdtContent>
          </w:sdt>
        </w:tc>
      </w:tr>
      <w:tr w:rsidR="004F7539" w:rsidRPr="00915CCD" w:rsidTr="00E570FE">
        <w:trPr>
          <w:trHeight w:val="424"/>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000000"/>
              <w:rPr>
                <w:rFonts w:asciiTheme="minorHAnsi" w:hAnsiTheme="minorHAnsi" w:cstheme="minorHAnsi"/>
                <w:b/>
                <w:bCs/>
                <w:sz w:val="23"/>
                <w:szCs w:val="23"/>
              </w:rPr>
            </w:pPr>
            <w:r w:rsidRPr="0072745F">
              <w:rPr>
                <w:rFonts w:asciiTheme="minorHAnsi" w:hAnsiTheme="minorHAnsi" w:cstheme="minorHAnsi"/>
                <w:b/>
                <w:bCs/>
                <w:sz w:val="23"/>
                <w:szCs w:val="23"/>
              </w:rPr>
              <w:t>Participants</w:t>
            </w:r>
            <w:r w:rsidRPr="0072745F">
              <w:rPr>
                <w:rFonts w:asciiTheme="minorHAnsi" w:hAnsiTheme="minorHAnsi" w:cstheme="minorHAnsi"/>
                <w:b/>
                <w:bCs/>
                <w:sz w:val="23"/>
                <w:szCs w:val="23"/>
              </w:rPr>
              <w:br/>
              <w:t>Students/Faculty</w:t>
            </w:r>
          </w:p>
        </w:tc>
        <w:tc>
          <w:tcPr>
            <w:tcW w:w="5275" w:type="dxa"/>
          </w:tcPr>
          <w:p w:rsidR="004F7539" w:rsidRPr="0072745F" w:rsidRDefault="009B3102" w:rsidP="002F70BE">
            <w:pPr>
              <w:cnfStyle w:val="000000000000"/>
              <w:rPr>
                <w:rFonts w:asciiTheme="minorHAnsi" w:hAnsiTheme="minorHAnsi" w:cstheme="minorHAnsi"/>
                <w:sz w:val="23"/>
                <w:szCs w:val="23"/>
              </w:rPr>
            </w:pPr>
            <w:sdt>
              <w:sdtPr>
                <w:rPr>
                  <w:rFonts w:asciiTheme="minorHAnsi" w:hAnsiTheme="minorHAnsi" w:cstheme="minorHAnsi"/>
                  <w:sz w:val="23"/>
                  <w:szCs w:val="23"/>
                </w:rPr>
                <w:id w:val="-1510053322"/>
                <w:placeholder>
                  <w:docPart w:val="FD4FC36846514570907E0ED1782F70A9"/>
                </w:placeholder>
              </w:sdtPr>
              <w:sdtContent>
                <w:r w:rsidR="002B5CCC" w:rsidRPr="0072745F">
                  <w:rPr>
                    <w:rFonts w:asciiTheme="minorHAnsi" w:hAnsiTheme="minorHAnsi" w:cstheme="minorHAnsi"/>
                    <w:sz w:val="23"/>
                    <w:szCs w:val="23"/>
                  </w:rPr>
                  <w:t>${</w:t>
                </w:r>
                <w:r w:rsidR="008700D4" w:rsidRPr="0072745F">
                  <w:rPr>
                    <w:rFonts w:asciiTheme="minorHAnsi" w:hAnsiTheme="minorHAnsi" w:cstheme="minorHAnsi"/>
                    <w:sz w:val="23"/>
                    <w:szCs w:val="23"/>
                  </w:rPr>
                  <w:t>Participants</w:t>
                </w:r>
                <w:r w:rsidR="002B5CCC" w:rsidRPr="0072745F">
                  <w:rPr>
                    <w:rFonts w:asciiTheme="minorHAnsi" w:hAnsiTheme="minorHAnsi" w:cstheme="minorHAnsi"/>
                    <w:sz w:val="23"/>
                    <w:szCs w:val="23"/>
                  </w:rPr>
                  <w:t>}</w:t>
                </w:r>
                <w:r w:rsidR="00E379A2">
                  <w:rPr>
                    <w:rFonts w:asciiTheme="minorHAnsi" w:hAnsiTheme="minorHAnsi" w:cstheme="minorHAnsi"/>
                    <w:sz w:val="23"/>
                    <w:szCs w:val="23"/>
                  </w:rPr>
                  <w:t xml:space="preserve"> </w:t>
                </w:r>
              </w:sdtContent>
            </w:sdt>
            <w:r w:rsidR="003675D9" w:rsidRPr="0072745F">
              <w:rPr>
                <w:rFonts w:asciiTheme="minorHAnsi" w:hAnsiTheme="minorHAnsi" w:cstheme="minorHAnsi"/>
                <w:sz w:val="23"/>
                <w:szCs w:val="23"/>
              </w:rPr>
              <w:t xml:space="preserve">of </w:t>
            </w:r>
            <w:sdt>
              <w:sdtPr>
                <w:rPr>
                  <w:rFonts w:asciiTheme="minorHAnsi" w:hAnsiTheme="minorHAnsi" w:cstheme="minorHAnsi"/>
                  <w:sz w:val="23"/>
                  <w:szCs w:val="23"/>
                </w:rPr>
                <w:id w:val="-1178344170"/>
                <w:placeholder>
                  <w:docPart w:val="FD4FC36846514570907E0ED1782F70A9"/>
                </w:placeholder>
              </w:sdtPr>
              <w:sdtContent>
                <w:r w:rsidR="002B5CCC" w:rsidRPr="0072745F">
                  <w:rPr>
                    <w:rFonts w:asciiTheme="minorHAnsi" w:hAnsiTheme="minorHAnsi" w:cstheme="minorHAnsi"/>
                    <w:sz w:val="23"/>
                    <w:szCs w:val="23"/>
                  </w:rPr>
                  <w:t>${</w:t>
                </w:r>
                <w:r w:rsidR="009772E9" w:rsidRPr="0072745F">
                  <w:rPr>
                    <w:rFonts w:asciiTheme="minorHAnsi" w:hAnsiTheme="minorHAnsi" w:cstheme="minorHAnsi"/>
                    <w:sz w:val="23"/>
                    <w:szCs w:val="23"/>
                  </w:rPr>
                  <w:t>Faculty / Department</w:t>
                </w:r>
                <w:r w:rsidR="002B5CCC" w:rsidRPr="0072745F">
                  <w:rPr>
                    <w:rFonts w:asciiTheme="minorHAnsi" w:hAnsiTheme="minorHAnsi" w:cstheme="minorHAnsi"/>
                    <w:sz w:val="23"/>
                    <w:szCs w:val="23"/>
                  </w:rPr>
                  <w:t>}</w:t>
                </w:r>
              </w:sdtContent>
            </w:sdt>
          </w:p>
        </w:tc>
      </w:tr>
      <w:tr w:rsidR="004F7539" w:rsidRPr="00915CCD" w:rsidTr="00E570FE">
        <w:trPr>
          <w:cnfStyle w:val="000000100000"/>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Location / Venue</w:t>
            </w:r>
          </w:p>
        </w:tc>
        <w:tc>
          <w:tcPr>
            <w:tcW w:w="5275" w:type="dxa"/>
          </w:tcPr>
          <w:sdt>
            <w:sdtPr>
              <w:rPr>
                <w:rFonts w:asciiTheme="minorHAnsi" w:hAnsiTheme="minorHAnsi" w:cstheme="minorHAnsi"/>
                <w:sz w:val="23"/>
                <w:szCs w:val="23"/>
              </w:rPr>
              <w:id w:val="-1041204043"/>
              <w:placeholder>
                <w:docPart w:val="FD4FC36846514570907E0ED1782F70A9"/>
              </w:placeholder>
            </w:sdtPr>
            <w:sdtContent>
              <w:p w:rsidR="004F7539" w:rsidRPr="0072745F" w:rsidRDefault="002B5CCC" w:rsidP="002F70BE">
                <w:pPr>
                  <w:cnfStyle w:val="000000100000"/>
                  <w:rPr>
                    <w:rFonts w:asciiTheme="minorHAnsi" w:hAnsiTheme="minorHAnsi" w:cstheme="minorHAnsi"/>
                    <w:sz w:val="23"/>
                    <w:szCs w:val="23"/>
                  </w:rPr>
                </w:pPr>
                <w:r w:rsidRPr="0072745F">
                  <w:rPr>
                    <w:rFonts w:asciiTheme="minorHAnsi" w:hAnsiTheme="minorHAnsi" w:cstheme="minorHAnsi"/>
                    <w:sz w:val="23"/>
                    <w:szCs w:val="23"/>
                  </w:rPr>
                  <w:t>${</w:t>
                </w:r>
                <w:r w:rsidR="009772E9" w:rsidRPr="0072745F">
                  <w:rPr>
                    <w:rFonts w:asciiTheme="minorHAnsi" w:hAnsiTheme="minorHAnsi" w:cstheme="minorHAnsi"/>
                    <w:sz w:val="23"/>
                    <w:szCs w:val="23"/>
                  </w:rPr>
                  <w:t>Campus</w:t>
                </w:r>
                <w:r w:rsidRPr="0072745F">
                  <w:rPr>
                    <w:rFonts w:asciiTheme="minorHAnsi" w:hAnsiTheme="minorHAnsi" w:cstheme="minorHAnsi"/>
                    <w:sz w:val="23"/>
                    <w:szCs w:val="23"/>
                  </w:rPr>
                  <w:t>}</w:t>
                </w:r>
              </w:p>
            </w:sdtContent>
          </w:sdt>
        </w:tc>
      </w:tr>
      <w:tr w:rsidR="004F7539" w:rsidRPr="00915CCD" w:rsidTr="00E570FE">
        <w:trPr>
          <w:trHeight w:val="424"/>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000000"/>
              <w:rPr>
                <w:rFonts w:asciiTheme="minorHAnsi" w:hAnsiTheme="minorHAnsi" w:cstheme="minorHAnsi"/>
                <w:b/>
                <w:bCs/>
                <w:sz w:val="23"/>
                <w:szCs w:val="23"/>
              </w:rPr>
            </w:pPr>
            <w:r w:rsidRPr="0072745F">
              <w:rPr>
                <w:rFonts w:asciiTheme="minorHAnsi" w:hAnsiTheme="minorHAnsi" w:cstheme="minorHAnsi"/>
                <w:b/>
                <w:bCs/>
                <w:sz w:val="23"/>
                <w:szCs w:val="23"/>
              </w:rPr>
              <w:t xml:space="preserve">Date </w:t>
            </w:r>
          </w:p>
        </w:tc>
        <w:tc>
          <w:tcPr>
            <w:tcW w:w="5275" w:type="dxa"/>
          </w:tcPr>
          <w:sdt>
            <w:sdtPr>
              <w:rPr>
                <w:rFonts w:asciiTheme="minorHAnsi" w:hAnsiTheme="minorHAnsi" w:cstheme="minorHAnsi"/>
                <w:sz w:val="23"/>
                <w:szCs w:val="23"/>
              </w:rPr>
              <w:id w:val="1275992884"/>
              <w:placeholder>
                <w:docPart w:val="FD4FC36846514570907E0ED1782F70A9"/>
              </w:placeholder>
            </w:sdtPr>
            <w:sdtContent>
              <w:p w:rsidR="004F7539" w:rsidRPr="0072745F" w:rsidRDefault="002B5CCC" w:rsidP="002F70BE">
                <w:pPr>
                  <w:cnfStyle w:val="000000000000"/>
                  <w:rPr>
                    <w:rFonts w:asciiTheme="minorHAnsi" w:hAnsiTheme="minorHAnsi" w:cstheme="minorHAnsi"/>
                    <w:sz w:val="23"/>
                    <w:szCs w:val="23"/>
                  </w:rPr>
                </w:pPr>
                <w:r w:rsidRPr="0072745F">
                  <w:rPr>
                    <w:rFonts w:asciiTheme="minorHAnsi" w:hAnsiTheme="minorHAnsi" w:cstheme="minorHAnsi"/>
                    <w:sz w:val="23"/>
                    <w:szCs w:val="23"/>
                  </w:rPr>
                  <w:t>${</w:t>
                </w:r>
                <w:r w:rsidR="009772E9" w:rsidRPr="0072745F">
                  <w:rPr>
                    <w:rFonts w:asciiTheme="minorHAnsi" w:hAnsiTheme="minorHAnsi" w:cstheme="minorHAnsi"/>
                    <w:sz w:val="23"/>
                    <w:szCs w:val="23"/>
                  </w:rPr>
                  <w:t>Date</w:t>
                </w:r>
                <w:r w:rsidRPr="0072745F">
                  <w:rPr>
                    <w:rFonts w:asciiTheme="minorHAnsi" w:hAnsiTheme="minorHAnsi" w:cstheme="minorHAnsi"/>
                    <w:sz w:val="23"/>
                    <w:szCs w:val="23"/>
                  </w:rPr>
                  <w:t>}</w:t>
                </w:r>
              </w:p>
            </w:sdtContent>
          </w:sdt>
        </w:tc>
      </w:tr>
      <w:tr w:rsidR="004F7539" w:rsidRPr="00915CCD" w:rsidTr="00E570FE">
        <w:trPr>
          <w:cnfStyle w:val="000000100000"/>
          <w:trHeight w:val="424"/>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Time / Duration</w:t>
            </w:r>
          </w:p>
        </w:tc>
        <w:tc>
          <w:tcPr>
            <w:tcW w:w="5275" w:type="dxa"/>
          </w:tcPr>
          <w:p w:rsidR="004F7539" w:rsidRPr="0072745F" w:rsidRDefault="009772E9" w:rsidP="002F70BE">
            <w:pPr>
              <w:cnfStyle w:val="000000100000"/>
              <w:rPr>
                <w:rFonts w:asciiTheme="minorHAnsi" w:hAnsiTheme="minorHAnsi" w:cstheme="minorHAnsi"/>
                <w:sz w:val="23"/>
                <w:szCs w:val="23"/>
              </w:rPr>
            </w:pPr>
            <w:r w:rsidRPr="0072745F">
              <w:rPr>
                <w:rFonts w:asciiTheme="minorHAnsi" w:hAnsiTheme="minorHAnsi" w:cstheme="minorHAnsi"/>
                <w:sz w:val="23"/>
                <w:szCs w:val="23"/>
              </w:rPr>
              <w:t>-</w:t>
            </w:r>
          </w:p>
        </w:tc>
      </w:tr>
      <w:tr w:rsidR="004F7539" w:rsidRPr="00915CCD" w:rsidTr="00E570FE">
        <w:trPr>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000000"/>
              <w:rPr>
                <w:rFonts w:asciiTheme="minorHAnsi" w:hAnsiTheme="minorHAnsi" w:cstheme="minorHAnsi"/>
                <w:b/>
                <w:bCs/>
                <w:sz w:val="23"/>
                <w:szCs w:val="23"/>
              </w:rPr>
            </w:pPr>
            <w:r w:rsidRPr="0072745F">
              <w:rPr>
                <w:rFonts w:asciiTheme="minorHAnsi" w:hAnsiTheme="minorHAnsi" w:cstheme="minorHAnsi"/>
                <w:b/>
                <w:bCs/>
                <w:sz w:val="23"/>
                <w:szCs w:val="23"/>
              </w:rPr>
              <w:t>Medium of instructions</w:t>
            </w:r>
          </w:p>
        </w:tc>
        <w:tc>
          <w:tcPr>
            <w:tcW w:w="5275" w:type="dxa"/>
          </w:tcPr>
          <w:p w:rsidR="004F7539" w:rsidRPr="0072745F" w:rsidRDefault="00B439F5" w:rsidP="002F70BE">
            <w:pPr>
              <w:cnfStyle w:val="000000000000"/>
              <w:rPr>
                <w:rFonts w:asciiTheme="minorHAnsi" w:hAnsiTheme="minorHAnsi" w:cstheme="minorHAnsi"/>
                <w:sz w:val="23"/>
                <w:szCs w:val="23"/>
              </w:rPr>
            </w:pPr>
            <w:r w:rsidRPr="0072745F">
              <w:rPr>
                <w:rFonts w:asciiTheme="minorHAnsi" w:hAnsiTheme="minorHAnsi" w:cstheme="minorHAnsi"/>
                <w:sz w:val="23"/>
                <w:szCs w:val="23"/>
              </w:rPr>
              <w:t>English/Urdu</w:t>
            </w:r>
          </w:p>
        </w:tc>
      </w:tr>
      <w:tr w:rsidR="004F7539" w:rsidRPr="00915CCD" w:rsidTr="00E570FE">
        <w:trPr>
          <w:cnfStyle w:val="000000100000"/>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Feedback Survey</w:t>
            </w:r>
          </w:p>
        </w:tc>
        <w:tc>
          <w:tcPr>
            <w:tcW w:w="5275" w:type="dxa"/>
          </w:tcPr>
          <w:p w:rsidR="004F7539" w:rsidRPr="0072745F" w:rsidRDefault="00B439F5" w:rsidP="002F70BE">
            <w:pPr>
              <w:cnfStyle w:val="000000100000"/>
              <w:rPr>
                <w:rFonts w:asciiTheme="minorHAnsi" w:hAnsiTheme="minorHAnsi" w:cstheme="minorHAnsi"/>
                <w:sz w:val="23"/>
                <w:szCs w:val="23"/>
              </w:rPr>
            </w:pPr>
            <w:r w:rsidRPr="0072745F">
              <w:rPr>
                <w:rFonts w:asciiTheme="minorHAnsi" w:hAnsiTheme="minorHAnsi" w:cstheme="minorHAnsi"/>
                <w:sz w:val="23"/>
                <w:szCs w:val="23"/>
              </w:rPr>
              <w:t>Yes</w:t>
            </w:r>
          </w:p>
        </w:tc>
      </w:tr>
      <w:tr w:rsidR="004F7539" w:rsidRPr="00915CCD" w:rsidTr="00E570FE">
        <w:trPr>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000000"/>
              <w:rPr>
                <w:rFonts w:asciiTheme="minorHAnsi" w:hAnsiTheme="minorHAnsi" w:cstheme="minorHAnsi"/>
                <w:b/>
                <w:bCs/>
                <w:sz w:val="23"/>
                <w:szCs w:val="23"/>
              </w:rPr>
            </w:pPr>
            <w:r w:rsidRPr="0072745F">
              <w:rPr>
                <w:rFonts w:asciiTheme="minorHAnsi" w:hAnsiTheme="minorHAnsi" w:cstheme="minorHAnsi"/>
                <w:b/>
                <w:bCs/>
                <w:sz w:val="23"/>
                <w:szCs w:val="23"/>
              </w:rPr>
              <w:t>Pictures</w:t>
            </w:r>
          </w:p>
        </w:tc>
        <w:tc>
          <w:tcPr>
            <w:tcW w:w="5275" w:type="dxa"/>
          </w:tcPr>
          <w:p w:rsidR="004F7539" w:rsidRPr="0072745F" w:rsidRDefault="00B439F5" w:rsidP="002F70BE">
            <w:pPr>
              <w:cnfStyle w:val="000000000000"/>
              <w:rPr>
                <w:rFonts w:asciiTheme="minorHAnsi" w:hAnsiTheme="minorHAnsi" w:cstheme="minorHAnsi"/>
                <w:sz w:val="23"/>
                <w:szCs w:val="23"/>
              </w:rPr>
            </w:pPr>
            <w:r w:rsidRPr="0072745F">
              <w:rPr>
                <w:rFonts w:asciiTheme="minorHAnsi" w:hAnsiTheme="minorHAnsi" w:cstheme="minorHAnsi"/>
                <w:sz w:val="23"/>
                <w:szCs w:val="23"/>
              </w:rPr>
              <w:t>No</w:t>
            </w:r>
          </w:p>
        </w:tc>
      </w:tr>
      <w:tr w:rsidR="004F7539" w:rsidRPr="00915CCD" w:rsidTr="00E570FE">
        <w:trPr>
          <w:cnfStyle w:val="000000100000"/>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Attendance</w:t>
            </w:r>
          </w:p>
        </w:tc>
        <w:tc>
          <w:tcPr>
            <w:tcW w:w="5275" w:type="dxa"/>
          </w:tcPr>
          <w:p w:rsidR="004F7539" w:rsidRPr="0072745F" w:rsidRDefault="00B439F5" w:rsidP="002F70BE">
            <w:pPr>
              <w:cnfStyle w:val="000000100000"/>
              <w:rPr>
                <w:rFonts w:asciiTheme="minorHAnsi" w:hAnsiTheme="minorHAnsi" w:cstheme="minorHAnsi"/>
                <w:sz w:val="23"/>
                <w:szCs w:val="23"/>
              </w:rPr>
            </w:pPr>
            <w:r w:rsidRPr="0072745F">
              <w:rPr>
                <w:rFonts w:asciiTheme="minorHAnsi" w:hAnsiTheme="minorHAnsi" w:cstheme="minorHAnsi"/>
                <w:sz w:val="23"/>
                <w:szCs w:val="23"/>
              </w:rPr>
              <w:t>Yes/</w:t>
            </w:r>
            <w:sdt>
              <w:sdtPr>
                <w:rPr>
                  <w:rFonts w:asciiTheme="minorHAnsi" w:hAnsiTheme="minorHAnsi" w:cstheme="minorHAnsi"/>
                  <w:sz w:val="23"/>
                  <w:szCs w:val="23"/>
                </w:rPr>
                <w:id w:val="817919628"/>
                <w:placeholder>
                  <w:docPart w:val="FD4FC36846514570907E0ED1782F70A9"/>
                </w:placeholder>
              </w:sdtPr>
              <w:sdtContent>
                <w:r w:rsidR="002B5CCC" w:rsidRPr="0072745F">
                  <w:rPr>
                    <w:rFonts w:asciiTheme="minorHAnsi" w:hAnsiTheme="minorHAnsi" w:cstheme="minorHAnsi"/>
                    <w:sz w:val="23"/>
                    <w:szCs w:val="23"/>
                  </w:rPr>
                  <w:t>${</w:t>
                </w:r>
                <w:r w:rsidR="009772E9" w:rsidRPr="0072745F">
                  <w:rPr>
                    <w:rFonts w:asciiTheme="minorHAnsi" w:hAnsiTheme="minorHAnsi" w:cstheme="minorHAnsi"/>
                    <w:sz w:val="23"/>
                    <w:szCs w:val="23"/>
                  </w:rPr>
                  <w:t>Participants</w:t>
                </w:r>
                <w:r w:rsidR="002B5CCC" w:rsidRPr="0072745F">
                  <w:rPr>
                    <w:rFonts w:asciiTheme="minorHAnsi" w:hAnsiTheme="minorHAnsi" w:cstheme="minorHAnsi"/>
                    <w:sz w:val="23"/>
                    <w:szCs w:val="23"/>
                  </w:rPr>
                  <w:t>}</w:t>
                </w:r>
              </w:sdtContent>
            </w:sdt>
          </w:p>
        </w:tc>
      </w:tr>
      <w:tr w:rsidR="004F7539" w:rsidRPr="00915CCD" w:rsidTr="00E570FE">
        <w:trPr>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000000"/>
              <w:rPr>
                <w:rFonts w:asciiTheme="minorHAnsi" w:hAnsiTheme="minorHAnsi" w:cstheme="minorHAnsi"/>
                <w:b/>
                <w:bCs/>
                <w:sz w:val="23"/>
                <w:szCs w:val="23"/>
              </w:rPr>
            </w:pPr>
            <w:r w:rsidRPr="0072745F">
              <w:rPr>
                <w:rFonts w:asciiTheme="minorHAnsi" w:hAnsiTheme="minorHAnsi" w:cstheme="minorHAnsi"/>
                <w:b/>
                <w:bCs/>
                <w:sz w:val="23"/>
                <w:szCs w:val="23"/>
              </w:rPr>
              <w:t>Comments</w:t>
            </w:r>
          </w:p>
        </w:tc>
        <w:tc>
          <w:tcPr>
            <w:tcW w:w="5275" w:type="dxa"/>
          </w:tcPr>
          <w:p w:rsidR="006E2CDA" w:rsidRPr="0072745F" w:rsidRDefault="009772E9" w:rsidP="002F70BE">
            <w:pPr>
              <w:cnfStyle w:val="000000000000"/>
              <w:rPr>
                <w:rFonts w:asciiTheme="minorHAnsi" w:hAnsiTheme="minorHAnsi" w:cstheme="minorHAnsi"/>
                <w:sz w:val="23"/>
                <w:szCs w:val="23"/>
              </w:rPr>
            </w:pPr>
            <w:r w:rsidRPr="0072745F">
              <w:rPr>
                <w:rFonts w:asciiTheme="minorHAnsi" w:hAnsiTheme="minorHAnsi" w:cstheme="minorHAnsi"/>
                <w:sz w:val="23"/>
                <w:szCs w:val="23"/>
              </w:rPr>
              <w:t>-</w:t>
            </w:r>
          </w:p>
        </w:tc>
      </w:tr>
    </w:tbl>
    <w:p w:rsidR="00E31D1F" w:rsidRPr="00915CCD" w:rsidRDefault="00E31D1F" w:rsidP="00E31D1F">
      <w:pPr>
        <w:rPr>
          <w:rFonts w:asciiTheme="minorHAnsi" w:hAnsiTheme="minorHAnsi" w:cstheme="minorHAnsi"/>
          <w:sz w:val="26"/>
        </w:rPr>
      </w:pPr>
    </w:p>
    <w:tbl>
      <w:tblPr>
        <w:tblW w:w="5000" w:type="pct"/>
        <w:tblLook w:val="04A0"/>
      </w:tblPr>
      <w:tblGrid>
        <w:gridCol w:w="9821"/>
      </w:tblGrid>
      <w:tr w:rsidR="00E570FE" w:rsidRPr="00915CCD" w:rsidTr="00623E80">
        <w:trPr>
          <w:trHeight w:val="420"/>
        </w:trPr>
        <w:tc>
          <w:tcPr>
            <w:tcW w:w="5000" w:type="pct"/>
            <w:tcBorders>
              <w:top w:val="nil"/>
              <w:left w:val="nil"/>
              <w:bottom w:val="nil"/>
              <w:right w:val="nil"/>
            </w:tcBorders>
            <w:shd w:val="clear" w:color="auto" w:fill="auto"/>
            <w:noWrap/>
            <w:vAlign w:val="bottom"/>
            <w:hideMark/>
          </w:tcPr>
          <w:p w:rsidR="00E570FE" w:rsidRDefault="00E570FE" w:rsidP="00623E80">
            <w:pPr>
              <w:pStyle w:val="Heading1"/>
              <w:rPr>
                <w:noProof/>
              </w:rPr>
            </w:pPr>
            <w:r w:rsidRPr="00915CCD">
              <w:rPr>
                <w:noProof/>
              </w:rPr>
              <w:t>Feedback Report:</w:t>
            </w:r>
          </w:p>
          <w:p w:rsidR="009F7657" w:rsidRPr="009F7657" w:rsidRDefault="009F7657" w:rsidP="009F7657"/>
        </w:tc>
      </w:tr>
      <w:tr w:rsidR="00E570FE" w:rsidRPr="00915CCD" w:rsidTr="00623E80">
        <w:trPr>
          <w:trHeight w:val="675"/>
        </w:trPr>
        <w:tc>
          <w:tcPr>
            <w:tcW w:w="5000" w:type="pct"/>
            <w:tcBorders>
              <w:top w:val="nil"/>
              <w:left w:val="nil"/>
              <w:bottom w:val="nil"/>
              <w:right w:val="nil"/>
            </w:tcBorders>
            <w:shd w:val="clear" w:color="auto" w:fill="auto"/>
            <w:hideMark/>
          </w:tcPr>
          <w:p w:rsidR="00127485" w:rsidRDefault="00E570FE" w:rsidP="00DD613E">
            <w:pPr>
              <w:ind w:left="720"/>
              <w:jc w:val="both"/>
              <w:rPr>
                <w:rFonts w:asciiTheme="minorHAnsi" w:hAnsiTheme="minorHAnsi" w:cstheme="minorHAnsi"/>
                <w:sz w:val="22"/>
                <w:szCs w:val="22"/>
              </w:rPr>
            </w:pPr>
            <w:r w:rsidRPr="00915CCD">
              <w:rPr>
                <w:rFonts w:asciiTheme="minorHAnsi" w:hAnsiTheme="minorHAnsi" w:cstheme="minorHAnsi"/>
                <w:sz w:val="22"/>
                <w:szCs w:val="22"/>
              </w:rPr>
              <w:t xml:space="preserve">Information Literacy Session for the </w:t>
            </w:r>
            <w:sdt>
              <w:sdtPr>
                <w:rPr>
                  <w:rFonts w:asciiTheme="minorHAnsi" w:hAnsiTheme="minorHAnsi" w:cstheme="minorHAnsi"/>
                  <w:sz w:val="22"/>
                  <w:szCs w:val="22"/>
                </w:rPr>
                <w:id w:val="-1955165207"/>
                <w:placeholder>
                  <w:docPart w:val="CB23786BF2C9432E968DE22C2C7BE81E"/>
                </w:placeholder>
              </w:sdtPr>
              <w:sdtContent>
                <w:r>
                  <w:rPr>
                    <w:rFonts w:asciiTheme="minorHAnsi" w:hAnsiTheme="minorHAnsi" w:cstheme="minorHAnsi"/>
                    <w:sz w:val="22"/>
                    <w:szCs w:val="22"/>
                  </w:rPr>
                  <w:t>${</w:t>
                </w:r>
                <w:r w:rsidRPr="00915CCD">
                  <w:rPr>
                    <w:rFonts w:asciiTheme="minorHAnsi" w:hAnsiTheme="minorHAnsi" w:cstheme="minorHAnsi"/>
                    <w:sz w:val="22"/>
                    <w:szCs w:val="22"/>
                  </w:rPr>
                  <w:t>Session Attendees</w:t>
                </w:r>
                <w:r>
                  <w:rPr>
                    <w:rFonts w:asciiTheme="minorHAnsi" w:hAnsiTheme="minorHAnsi" w:cstheme="minorHAnsi"/>
                    <w:sz w:val="22"/>
                    <w:szCs w:val="22"/>
                  </w:rPr>
                  <w:t>}</w:t>
                </w:r>
              </w:sdtContent>
            </w:sdt>
            <w:r w:rsidRPr="00915CCD">
              <w:rPr>
                <w:rFonts w:asciiTheme="minorHAnsi" w:hAnsiTheme="minorHAnsi" w:cstheme="minorHAnsi"/>
                <w:sz w:val="22"/>
                <w:szCs w:val="22"/>
              </w:rPr>
              <w:t xml:space="preserve"> of </w:t>
            </w:r>
            <w:sdt>
              <w:sdtPr>
                <w:rPr>
                  <w:rFonts w:asciiTheme="minorHAnsi" w:hAnsiTheme="minorHAnsi" w:cstheme="minorHAnsi"/>
                  <w:sz w:val="22"/>
                  <w:szCs w:val="22"/>
                </w:rPr>
                <w:id w:val="-1331675138"/>
                <w:placeholder>
                  <w:docPart w:val="CB23786BF2C9432E968DE22C2C7BE81E"/>
                </w:placeholder>
              </w:sdtPr>
              <w:sdtContent>
                <w:r>
                  <w:rPr>
                    <w:rFonts w:asciiTheme="minorHAnsi" w:hAnsiTheme="minorHAnsi" w:cstheme="minorHAnsi"/>
                    <w:sz w:val="22"/>
                    <w:szCs w:val="22"/>
                  </w:rPr>
                  <w:t>${</w:t>
                </w:r>
                <w:r w:rsidRPr="00915CCD">
                  <w:rPr>
                    <w:rFonts w:asciiTheme="minorHAnsi" w:hAnsiTheme="minorHAnsi" w:cstheme="minorHAnsi"/>
                    <w:sz w:val="22"/>
                    <w:szCs w:val="22"/>
                  </w:rPr>
                  <w:t>Faculty / Department</w:t>
                </w:r>
                <w:r>
                  <w:rPr>
                    <w:rFonts w:asciiTheme="minorHAnsi" w:hAnsiTheme="minorHAnsi" w:cstheme="minorHAnsi"/>
                    <w:sz w:val="22"/>
                    <w:szCs w:val="22"/>
                  </w:rPr>
                  <w:t>}</w:t>
                </w:r>
              </w:sdtContent>
            </w:sdt>
            <w:r w:rsidRPr="00915CCD">
              <w:rPr>
                <w:rFonts w:asciiTheme="minorHAnsi" w:hAnsiTheme="minorHAnsi" w:cstheme="minorHAnsi"/>
                <w:sz w:val="22"/>
                <w:szCs w:val="22"/>
              </w:rPr>
              <w:t xml:space="preserve"> was conducted by </w:t>
            </w:r>
            <w:sdt>
              <w:sdtPr>
                <w:rPr>
                  <w:rFonts w:asciiTheme="minorHAnsi" w:hAnsiTheme="minorHAnsi" w:cstheme="minorHAnsi"/>
                  <w:sz w:val="22"/>
                  <w:szCs w:val="22"/>
                </w:rPr>
                <w:id w:val="1706358143"/>
                <w:placeholder>
                  <w:docPart w:val="CB23786BF2C9432E968DE22C2C7BE81E"/>
                </w:placeholder>
              </w:sdtPr>
              <w:sdtContent>
                <w:r>
                  <w:rPr>
                    <w:rFonts w:asciiTheme="minorHAnsi" w:hAnsiTheme="minorHAnsi" w:cstheme="minorHAnsi"/>
                    <w:sz w:val="22"/>
                    <w:szCs w:val="22"/>
                  </w:rPr>
                  <w:t>${</w:t>
                </w:r>
                <w:r w:rsidRPr="00915CCD">
                  <w:rPr>
                    <w:rFonts w:asciiTheme="minorHAnsi" w:hAnsiTheme="minorHAnsi" w:cstheme="minorHAnsi"/>
                    <w:sz w:val="22"/>
                    <w:szCs w:val="22"/>
                  </w:rPr>
                  <w:t>Conducted By</w:t>
                </w:r>
                <w:r>
                  <w:rPr>
                    <w:rFonts w:asciiTheme="minorHAnsi" w:hAnsiTheme="minorHAnsi" w:cstheme="minorHAnsi"/>
                    <w:sz w:val="22"/>
                    <w:szCs w:val="22"/>
                  </w:rPr>
                  <w:t>}</w:t>
                </w:r>
              </w:sdtContent>
            </w:sdt>
            <w:r w:rsidRPr="00915CCD">
              <w:rPr>
                <w:rFonts w:asciiTheme="minorHAnsi" w:hAnsiTheme="minorHAnsi" w:cstheme="minorHAnsi"/>
                <w:sz w:val="22"/>
                <w:szCs w:val="22"/>
              </w:rPr>
              <w:t xml:space="preserve"> on </w:t>
            </w:r>
            <w:sdt>
              <w:sdtPr>
                <w:rPr>
                  <w:rFonts w:asciiTheme="minorHAnsi" w:hAnsiTheme="minorHAnsi" w:cstheme="minorHAnsi"/>
                  <w:sz w:val="22"/>
                  <w:szCs w:val="22"/>
                </w:rPr>
                <w:id w:val="1609008889"/>
                <w:placeholder>
                  <w:docPart w:val="CB23786BF2C9432E968DE22C2C7BE81E"/>
                </w:placeholder>
              </w:sdtPr>
              <w:sdtContent>
                <w:r>
                  <w:rPr>
                    <w:rFonts w:asciiTheme="minorHAnsi" w:hAnsiTheme="minorHAnsi" w:cstheme="minorHAnsi"/>
                    <w:sz w:val="22"/>
                    <w:szCs w:val="22"/>
                  </w:rPr>
                  <w:t>${</w:t>
                </w:r>
                <w:r w:rsidRPr="00915CCD">
                  <w:rPr>
                    <w:rFonts w:asciiTheme="minorHAnsi" w:hAnsiTheme="minorHAnsi" w:cstheme="minorHAnsi"/>
                    <w:sz w:val="22"/>
                    <w:szCs w:val="22"/>
                  </w:rPr>
                  <w:t>Date</w:t>
                </w:r>
                <w:r>
                  <w:rPr>
                    <w:rFonts w:asciiTheme="minorHAnsi" w:hAnsiTheme="minorHAnsi" w:cstheme="minorHAnsi"/>
                    <w:sz w:val="22"/>
                    <w:szCs w:val="22"/>
                  </w:rPr>
                  <w:t>}</w:t>
                </w:r>
              </w:sdtContent>
            </w:sdt>
            <w:r w:rsidRPr="00915CCD">
              <w:rPr>
                <w:rFonts w:asciiTheme="minorHAnsi" w:hAnsiTheme="minorHAnsi" w:cstheme="minorHAnsi"/>
                <w:sz w:val="22"/>
                <w:szCs w:val="22"/>
              </w:rPr>
              <w:t xml:space="preserve"> at </w:t>
            </w:r>
            <w:sdt>
              <w:sdtPr>
                <w:rPr>
                  <w:rFonts w:asciiTheme="minorHAnsi" w:hAnsiTheme="minorHAnsi" w:cstheme="minorHAnsi"/>
                  <w:sz w:val="22"/>
                  <w:szCs w:val="22"/>
                </w:rPr>
                <w:id w:val="-2049823836"/>
                <w:placeholder>
                  <w:docPart w:val="CB23786BF2C9432E968DE22C2C7BE81E"/>
                </w:placeholder>
              </w:sdtPr>
              <w:sdtContent>
                <w:r>
                  <w:rPr>
                    <w:rFonts w:asciiTheme="minorHAnsi" w:hAnsiTheme="minorHAnsi" w:cstheme="minorHAnsi"/>
                    <w:sz w:val="22"/>
                    <w:szCs w:val="22"/>
                  </w:rPr>
                  <w:t>${</w:t>
                </w:r>
                <w:r w:rsidRPr="00915CCD">
                  <w:rPr>
                    <w:rFonts w:asciiTheme="minorHAnsi" w:hAnsiTheme="minorHAnsi" w:cstheme="minorHAnsi"/>
                    <w:sz w:val="22"/>
                    <w:szCs w:val="22"/>
                  </w:rPr>
                  <w:t>Campus</w:t>
                </w:r>
                <w:r>
                  <w:rPr>
                    <w:rFonts w:asciiTheme="minorHAnsi" w:hAnsiTheme="minorHAnsi" w:cstheme="minorHAnsi"/>
                    <w:sz w:val="22"/>
                    <w:szCs w:val="22"/>
                  </w:rPr>
                  <w:t>}</w:t>
                </w:r>
              </w:sdtContent>
            </w:sdt>
            <w:r w:rsidRPr="00915CCD">
              <w:rPr>
                <w:rFonts w:asciiTheme="minorHAnsi" w:hAnsiTheme="minorHAnsi" w:cstheme="minorHAnsi"/>
                <w:sz w:val="22"/>
                <w:szCs w:val="22"/>
              </w:rPr>
              <w:t xml:space="preserve">. </w:t>
            </w:r>
          </w:p>
          <w:p w:rsidR="00E570FE" w:rsidRDefault="00E570FE" w:rsidP="00623E80">
            <w:pPr>
              <w:ind w:left="720"/>
              <w:jc w:val="both"/>
              <w:rPr>
                <w:rFonts w:asciiTheme="minorHAnsi" w:hAnsiTheme="minorHAnsi" w:cstheme="minorHAnsi"/>
                <w:sz w:val="22"/>
                <w:szCs w:val="22"/>
              </w:rPr>
            </w:pPr>
            <w:r w:rsidRPr="00915CCD">
              <w:rPr>
                <w:rFonts w:asciiTheme="minorHAnsi" w:hAnsiTheme="minorHAnsi" w:cstheme="minorHAnsi"/>
                <w:sz w:val="22"/>
                <w:szCs w:val="22"/>
              </w:rPr>
              <w:t>Following is the feedback received from the participants:</w:t>
            </w:r>
          </w:p>
          <w:p w:rsidR="00C948E9" w:rsidRDefault="00C948E9" w:rsidP="00623E80">
            <w:pPr>
              <w:ind w:left="720"/>
              <w:jc w:val="both"/>
              <w:rPr>
                <w:rFonts w:asciiTheme="minorHAnsi" w:hAnsiTheme="minorHAnsi" w:cstheme="minorHAnsi"/>
                <w:sz w:val="22"/>
                <w:szCs w:val="22"/>
              </w:rPr>
            </w:pPr>
          </w:p>
          <w:p w:rsidR="00C948E9" w:rsidRPr="00915CCD" w:rsidRDefault="00C948E9" w:rsidP="00623E80">
            <w:pPr>
              <w:ind w:left="720"/>
              <w:jc w:val="both"/>
              <w:rPr>
                <w:rFonts w:asciiTheme="minorHAnsi" w:hAnsiTheme="minorHAnsi" w:cstheme="minorHAnsi"/>
                <w:sz w:val="22"/>
                <w:szCs w:val="22"/>
              </w:rPr>
            </w:pPr>
            <w:bookmarkStart w:id="0" w:name="_GoBack"/>
            <w:bookmarkEnd w:id="0"/>
          </w:p>
        </w:tc>
      </w:tr>
    </w:tbl>
    <w:p w:rsidR="007766AA" w:rsidRPr="001A439B" w:rsidRDefault="001A439B" w:rsidP="001A439B">
      <w:pPr>
        <w:pStyle w:val="Heading1"/>
      </w:pPr>
      <w:bookmarkStart w:id="1" w:name="_Toc1"/>
      <w:r>
        <w:t>Average of Feedback (Question Wise)</w:t>
      </w:r>
      <w:bookmarkEnd w:id="1"/>
      <w:r>
        <w:t>:</w:t>
      </w:r>
    </w:p>
    <w:sectPr w:rsidR="007766AA" w:rsidRPr="001A439B" w:rsidSect="00DB64A7">
      <w:headerReference w:type="default" r:id="rId9"/>
      <w:footerReference w:type="default" r:id="rId10"/>
      <w:pgSz w:w="11909" w:h="16834" w:code="9"/>
      <w:pgMar w:top="1166" w:right="1152" w:bottom="576"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6F8" w:rsidRDefault="00DE36F8" w:rsidP="00181045">
      <w:r>
        <w:separator/>
      </w:r>
    </w:p>
  </w:endnote>
  <w:endnote w:type="continuationSeparator" w:id="1">
    <w:p w:rsidR="00DE36F8" w:rsidRDefault="00DE36F8" w:rsidP="001810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0" w:type="dxa"/>
        <w:right w:w="0" w:type="dxa"/>
      </w:tblCellMar>
      <w:tblLook w:val="04A0"/>
    </w:tblPr>
    <w:tblGrid>
      <w:gridCol w:w="4613"/>
      <w:gridCol w:w="384"/>
      <w:gridCol w:w="4608"/>
    </w:tblGrid>
    <w:tr w:rsidR="00662E35">
      <w:tc>
        <w:tcPr>
          <w:tcW w:w="2401" w:type="pct"/>
        </w:tcPr>
        <w:p w:rsidR="00662E35" w:rsidRDefault="009B3102">
          <w:pPr>
            <w:pStyle w:val="Footer"/>
            <w:tabs>
              <w:tab w:val="clear" w:pos="4680"/>
              <w:tab w:val="clear" w:pos="9360"/>
            </w:tabs>
            <w:rPr>
              <w:caps/>
              <w:color w:val="4F81BD" w:themeColor="accent1"/>
              <w:sz w:val="18"/>
              <w:szCs w:val="18"/>
            </w:rPr>
          </w:pPr>
          <w:sdt>
            <w:sdtPr>
              <w:rPr>
                <w:caps/>
                <w:color w:val="4F81BD" w:themeColor="accent1"/>
                <w:sz w:val="18"/>
                <w:szCs w:val="18"/>
              </w:rPr>
              <w:alias w:val="Title"/>
              <w:tag w:val=""/>
              <w:id w:val="886384654"/>
              <w:placeholder>
                <w:docPart w:val="312C6DD2A5514069994B94F6F3B59676"/>
              </w:placeholder>
              <w:dataBinding w:prefixMappings="xmlns:ns0='http://purl.org/dc/elements/1.1/' xmlns:ns1='http://schemas.openxmlformats.org/package/2006/metadata/core-properties' " w:xpath="/ns1:coreProperties[1]/ns0:title[1]" w:storeItemID="{6C3C8BC8-F283-45AE-878A-BAB7291924A1}"/>
              <w:text/>
            </w:sdtPr>
            <w:sdtContent>
              <w:r w:rsidR="00662E35">
                <w:rPr>
                  <w:caps/>
                  <w:color w:val="4F81BD" w:themeColor="accent1"/>
                  <w:sz w:val="18"/>
                  <w:szCs w:val="18"/>
                </w:rPr>
                <w:t>RIPHAH INTERNATIONAL UNIVERSITY</w:t>
              </w:r>
            </w:sdtContent>
          </w:sdt>
        </w:p>
      </w:tc>
      <w:tc>
        <w:tcPr>
          <w:tcW w:w="200" w:type="pct"/>
        </w:tcPr>
        <w:p w:rsidR="00662E35" w:rsidRDefault="00662E35">
          <w:pPr>
            <w:pStyle w:val="Footer"/>
            <w:tabs>
              <w:tab w:val="clear" w:pos="4680"/>
              <w:tab w:val="clear" w:pos="9360"/>
            </w:tabs>
            <w:rPr>
              <w:caps/>
              <w:color w:val="4F81BD" w:themeColor="accent1"/>
              <w:sz w:val="18"/>
              <w:szCs w:val="18"/>
            </w:rPr>
          </w:pPr>
        </w:p>
      </w:tc>
      <w:tc>
        <w:tcPr>
          <w:tcW w:w="2402" w:type="pct"/>
        </w:tcPr>
        <w:sdt>
          <w:sdtPr>
            <w:rPr>
              <w:caps/>
              <w:color w:val="4F81BD" w:themeColor="accent1"/>
              <w:sz w:val="18"/>
              <w:szCs w:val="18"/>
            </w:rPr>
            <w:alias w:val="Author"/>
            <w:tag w:val=""/>
            <w:id w:val="1205441952"/>
            <w:placeholder>
              <w:docPart w:val="A4704E59DD3C473492F6518C885DFE8E"/>
            </w:placeholder>
            <w:dataBinding w:prefixMappings="xmlns:ns0='http://purl.org/dc/elements/1.1/' xmlns:ns1='http://schemas.openxmlformats.org/package/2006/metadata/core-properties' " w:xpath="/ns1:coreProperties[1]/ns0:creator[1]" w:storeItemID="{6C3C8BC8-F283-45AE-878A-BAB7291924A1}"/>
            <w:text/>
          </w:sdtPr>
          <w:sdtContent>
            <w:p w:rsidR="00662E35" w:rsidRDefault="00662E35">
              <w:pPr>
                <w:pStyle w:val="Footer"/>
                <w:tabs>
                  <w:tab w:val="clear" w:pos="4680"/>
                  <w:tab w:val="clear" w:pos="9360"/>
                </w:tabs>
                <w:jc w:val="right"/>
                <w:rPr>
                  <w:caps/>
                  <w:color w:val="4F81BD" w:themeColor="accent1"/>
                  <w:sz w:val="18"/>
                  <w:szCs w:val="18"/>
                </w:rPr>
              </w:pPr>
              <w:r w:rsidRPr="00662E35">
                <w:rPr>
                  <w:caps/>
                  <w:color w:val="4F81BD" w:themeColor="accent1"/>
                  <w:sz w:val="18"/>
                  <w:szCs w:val="18"/>
                </w:rPr>
                <w:t>Doc# RIU/ISD/XX/SOP/001/F-02</w:t>
              </w:r>
            </w:p>
          </w:sdtContent>
        </w:sdt>
      </w:tc>
    </w:tr>
  </w:tbl>
  <w:p w:rsidR="00664867" w:rsidRPr="00662E35" w:rsidRDefault="00664867" w:rsidP="00662E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6F8" w:rsidRDefault="00DE36F8" w:rsidP="00181045">
      <w:r>
        <w:separator/>
      </w:r>
    </w:p>
  </w:footnote>
  <w:footnote w:type="continuationSeparator" w:id="1">
    <w:p w:rsidR="00DE36F8" w:rsidRDefault="00DE36F8" w:rsidP="001810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45F" w:rsidRDefault="009B3102">
    <w:pPr>
      <w:pStyle w:val="Header"/>
      <w:tabs>
        <w:tab w:val="clear" w:pos="4680"/>
        <w:tab w:val="clear" w:pos="9360"/>
      </w:tabs>
      <w:jc w:val="right"/>
      <w:rPr>
        <w:color w:val="548DD4" w:themeColor="text2" w:themeTint="99"/>
      </w:rPr>
    </w:pPr>
    <w:r>
      <w:rPr>
        <w:noProof/>
        <w:color w:val="548DD4" w:themeColor="text2" w:themeTint="99"/>
      </w:rPr>
      <w:pict>
        <v:group id="Group 70" o:spid="_x0000_s2049"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2055"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548dd4 [1951]" stroked="f">
            <v:path arrowok="t" o:connecttype="custom" o:connectlocs="0,473242;0,473242;471071,0;475601,0;0,473242" o:connectangles="0,0,0,0,0"/>
          </v:shape>
          <v:shape id="Freeform 72" o:spid="_x0000_s2054"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548dd4 [1951]" stroked="f">
            <v:path arrowok="t" o:connecttype="custom" o:connectlocs="0,592679;0,592679;591104,0;595634,4507;0,592679" o:connectangles="0,0,0,0,0"/>
          </v:shape>
          <v:shape id="Freeform 73" o:spid="_x0000_s2053"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548dd4 [1951]" stroked="f">
            <v:path arrowok="t" o:connecttype="custom" o:connectlocs="0,582539;0,576905;580913,0;585443,0;0,582539" o:connectangles="0,0,0,0,0"/>
          </v:shape>
          <v:shape id="Freeform 74" o:spid="_x0000_s2052"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548dd4 [1951]" stroked="f">
            <v:path arrowok="t" o:connecttype="custom" o:connectlocs="0,520566;0,520566;517499,0;522029,5634;0,520566" o:connectangles="0,0,0,0,0"/>
          </v:shape>
          <v:shape id="Freeform 75" o:spid="_x0000_s205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548dd4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2050" type="#_x0000_t202" style="position:absolute;left:731;top:121;width:3563;height:3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72745F" w:rsidRDefault="009B3102">
                  <w:pPr>
                    <w:jc w:val="right"/>
                  </w:pPr>
                  <w:r>
                    <w:rPr>
                      <w:color w:val="548DD4" w:themeColor="text2" w:themeTint="99"/>
                    </w:rPr>
                    <w:fldChar w:fldCharType="begin"/>
                  </w:r>
                  <w:r w:rsidR="0072745F">
                    <w:rPr>
                      <w:color w:val="548DD4" w:themeColor="text2" w:themeTint="99"/>
                    </w:rPr>
                    <w:instrText xml:space="preserve"> PAGE   \* MERGEFORMAT </w:instrText>
                  </w:r>
                  <w:r>
                    <w:rPr>
                      <w:color w:val="548DD4" w:themeColor="text2" w:themeTint="99"/>
                    </w:rPr>
                    <w:fldChar w:fldCharType="separate"/>
                  </w:r>
                  <w:r w:rsidR="00E379A2">
                    <w:rPr>
                      <w:noProof/>
                      <w:color w:val="548DD4" w:themeColor="text2" w:themeTint="99"/>
                    </w:rPr>
                    <w:t>2</w:t>
                  </w:r>
                  <w:r>
                    <w:rPr>
                      <w:color w:val="548DD4" w:themeColor="text2" w:themeTint="99"/>
                    </w:rPr>
                    <w:fldChar w:fldCharType="end"/>
                  </w:r>
                </w:p>
              </w:txbxContent>
            </v:textbox>
          </v:shape>
          <w10:wrap anchorx="margin" anchory="margin"/>
        </v:group>
      </w:pict>
    </w:r>
  </w:p>
  <w:p w:rsidR="0072745F" w:rsidRDefault="007274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artF4C4"/>
      </v:shape>
    </w:pict>
  </w:numPicBullet>
  <w:abstractNum w:abstractNumId="0">
    <w:nsid w:val="03C42A96"/>
    <w:multiLevelType w:val="hybridMultilevel"/>
    <w:tmpl w:val="C1AEE2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34091D"/>
    <w:multiLevelType w:val="hybridMultilevel"/>
    <w:tmpl w:val="B16872EA"/>
    <w:lvl w:ilvl="0" w:tplc="0EAC5CB6">
      <w:start w:val="1"/>
      <w:numFmt w:val="bullet"/>
      <w:lvlText w:val="•"/>
      <w:lvlJc w:val="left"/>
      <w:pPr>
        <w:tabs>
          <w:tab w:val="num" w:pos="720"/>
        </w:tabs>
        <w:ind w:left="720" w:hanging="360"/>
      </w:pPr>
      <w:rPr>
        <w:rFonts w:ascii="Times New Roman" w:hAnsi="Times New Roman" w:hint="default"/>
      </w:rPr>
    </w:lvl>
    <w:lvl w:ilvl="1" w:tplc="08DC29F8" w:tentative="1">
      <w:start w:val="1"/>
      <w:numFmt w:val="bullet"/>
      <w:lvlText w:val="•"/>
      <w:lvlJc w:val="left"/>
      <w:pPr>
        <w:tabs>
          <w:tab w:val="num" w:pos="1440"/>
        </w:tabs>
        <w:ind w:left="1440" w:hanging="360"/>
      </w:pPr>
      <w:rPr>
        <w:rFonts w:ascii="Times New Roman" w:hAnsi="Times New Roman" w:hint="default"/>
      </w:rPr>
    </w:lvl>
    <w:lvl w:ilvl="2" w:tplc="7B54DFA6" w:tentative="1">
      <w:start w:val="1"/>
      <w:numFmt w:val="bullet"/>
      <w:lvlText w:val="•"/>
      <w:lvlJc w:val="left"/>
      <w:pPr>
        <w:tabs>
          <w:tab w:val="num" w:pos="2160"/>
        </w:tabs>
        <w:ind w:left="2160" w:hanging="360"/>
      </w:pPr>
      <w:rPr>
        <w:rFonts w:ascii="Times New Roman" w:hAnsi="Times New Roman" w:hint="default"/>
      </w:rPr>
    </w:lvl>
    <w:lvl w:ilvl="3" w:tplc="87F4004E" w:tentative="1">
      <w:start w:val="1"/>
      <w:numFmt w:val="bullet"/>
      <w:lvlText w:val="•"/>
      <w:lvlJc w:val="left"/>
      <w:pPr>
        <w:tabs>
          <w:tab w:val="num" w:pos="2880"/>
        </w:tabs>
        <w:ind w:left="2880" w:hanging="360"/>
      </w:pPr>
      <w:rPr>
        <w:rFonts w:ascii="Times New Roman" w:hAnsi="Times New Roman" w:hint="default"/>
      </w:rPr>
    </w:lvl>
    <w:lvl w:ilvl="4" w:tplc="31C49AC8" w:tentative="1">
      <w:start w:val="1"/>
      <w:numFmt w:val="bullet"/>
      <w:lvlText w:val="•"/>
      <w:lvlJc w:val="left"/>
      <w:pPr>
        <w:tabs>
          <w:tab w:val="num" w:pos="3600"/>
        </w:tabs>
        <w:ind w:left="3600" w:hanging="360"/>
      </w:pPr>
      <w:rPr>
        <w:rFonts w:ascii="Times New Roman" w:hAnsi="Times New Roman" w:hint="default"/>
      </w:rPr>
    </w:lvl>
    <w:lvl w:ilvl="5" w:tplc="54327500" w:tentative="1">
      <w:start w:val="1"/>
      <w:numFmt w:val="bullet"/>
      <w:lvlText w:val="•"/>
      <w:lvlJc w:val="left"/>
      <w:pPr>
        <w:tabs>
          <w:tab w:val="num" w:pos="4320"/>
        </w:tabs>
        <w:ind w:left="4320" w:hanging="360"/>
      </w:pPr>
      <w:rPr>
        <w:rFonts w:ascii="Times New Roman" w:hAnsi="Times New Roman" w:hint="default"/>
      </w:rPr>
    </w:lvl>
    <w:lvl w:ilvl="6" w:tplc="ECC61C10" w:tentative="1">
      <w:start w:val="1"/>
      <w:numFmt w:val="bullet"/>
      <w:lvlText w:val="•"/>
      <w:lvlJc w:val="left"/>
      <w:pPr>
        <w:tabs>
          <w:tab w:val="num" w:pos="5040"/>
        </w:tabs>
        <w:ind w:left="5040" w:hanging="360"/>
      </w:pPr>
      <w:rPr>
        <w:rFonts w:ascii="Times New Roman" w:hAnsi="Times New Roman" w:hint="default"/>
      </w:rPr>
    </w:lvl>
    <w:lvl w:ilvl="7" w:tplc="E9A852BA" w:tentative="1">
      <w:start w:val="1"/>
      <w:numFmt w:val="bullet"/>
      <w:lvlText w:val="•"/>
      <w:lvlJc w:val="left"/>
      <w:pPr>
        <w:tabs>
          <w:tab w:val="num" w:pos="5760"/>
        </w:tabs>
        <w:ind w:left="5760" w:hanging="360"/>
      </w:pPr>
      <w:rPr>
        <w:rFonts w:ascii="Times New Roman" w:hAnsi="Times New Roman" w:hint="default"/>
      </w:rPr>
    </w:lvl>
    <w:lvl w:ilvl="8" w:tplc="FB5CB98C" w:tentative="1">
      <w:start w:val="1"/>
      <w:numFmt w:val="bullet"/>
      <w:lvlText w:val="•"/>
      <w:lvlJc w:val="left"/>
      <w:pPr>
        <w:tabs>
          <w:tab w:val="num" w:pos="6480"/>
        </w:tabs>
        <w:ind w:left="6480" w:hanging="360"/>
      </w:pPr>
      <w:rPr>
        <w:rFonts w:ascii="Times New Roman" w:hAnsi="Times New Roman" w:hint="default"/>
      </w:rPr>
    </w:lvl>
  </w:abstractNum>
  <w:abstractNum w:abstractNumId="2">
    <w:nsid w:val="08CC2EE2"/>
    <w:multiLevelType w:val="hybridMultilevel"/>
    <w:tmpl w:val="C2FA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5338A"/>
    <w:multiLevelType w:val="hybridMultilevel"/>
    <w:tmpl w:val="D3FE6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2945D4"/>
    <w:multiLevelType w:val="hybridMultilevel"/>
    <w:tmpl w:val="E4AC19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406DF2"/>
    <w:multiLevelType w:val="hybridMultilevel"/>
    <w:tmpl w:val="5D8E9E2A"/>
    <w:lvl w:ilvl="0" w:tplc="28DA9CB0">
      <w:start w:val="1"/>
      <w:numFmt w:val="bullet"/>
      <w:lvlText w:val="•"/>
      <w:lvlJc w:val="left"/>
      <w:pPr>
        <w:tabs>
          <w:tab w:val="num" w:pos="720"/>
        </w:tabs>
        <w:ind w:left="720" w:hanging="360"/>
      </w:pPr>
      <w:rPr>
        <w:rFonts w:ascii="Times New Roman" w:hAnsi="Times New Roman" w:hint="default"/>
      </w:rPr>
    </w:lvl>
    <w:lvl w:ilvl="1" w:tplc="B9F0DA9C" w:tentative="1">
      <w:start w:val="1"/>
      <w:numFmt w:val="bullet"/>
      <w:lvlText w:val="•"/>
      <w:lvlJc w:val="left"/>
      <w:pPr>
        <w:tabs>
          <w:tab w:val="num" w:pos="1440"/>
        </w:tabs>
        <w:ind w:left="1440" w:hanging="360"/>
      </w:pPr>
      <w:rPr>
        <w:rFonts w:ascii="Times New Roman" w:hAnsi="Times New Roman" w:hint="default"/>
      </w:rPr>
    </w:lvl>
    <w:lvl w:ilvl="2" w:tplc="1032CD50" w:tentative="1">
      <w:start w:val="1"/>
      <w:numFmt w:val="bullet"/>
      <w:lvlText w:val="•"/>
      <w:lvlJc w:val="left"/>
      <w:pPr>
        <w:tabs>
          <w:tab w:val="num" w:pos="2160"/>
        </w:tabs>
        <w:ind w:left="2160" w:hanging="360"/>
      </w:pPr>
      <w:rPr>
        <w:rFonts w:ascii="Times New Roman" w:hAnsi="Times New Roman" w:hint="default"/>
      </w:rPr>
    </w:lvl>
    <w:lvl w:ilvl="3" w:tplc="22C40D1E" w:tentative="1">
      <w:start w:val="1"/>
      <w:numFmt w:val="bullet"/>
      <w:lvlText w:val="•"/>
      <w:lvlJc w:val="left"/>
      <w:pPr>
        <w:tabs>
          <w:tab w:val="num" w:pos="2880"/>
        </w:tabs>
        <w:ind w:left="2880" w:hanging="360"/>
      </w:pPr>
      <w:rPr>
        <w:rFonts w:ascii="Times New Roman" w:hAnsi="Times New Roman" w:hint="default"/>
      </w:rPr>
    </w:lvl>
    <w:lvl w:ilvl="4" w:tplc="A62C783A" w:tentative="1">
      <w:start w:val="1"/>
      <w:numFmt w:val="bullet"/>
      <w:lvlText w:val="•"/>
      <w:lvlJc w:val="left"/>
      <w:pPr>
        <w:tabs>
          <w:tab w:val="num" w:pos="3600"/>
        </w:tabs>
        <w:ind w:left="3600" w:hanging="360"/>
      </w:pPr>
      <w:rPr>
        <w:rFonts w:ascii="Times New Roman" w:hAnsi="Times New Roman" w:hint="default"/>
      </w:rPr>
    </w:lvl>
    <w:lvl w:ilvl="5" w:tplc="A632698A" w:tentative="1">
      <w:start w:val="1"/>
      <w:numFmt w:val="bullet"/>
      <w:lvlText w:val="•"/>
      <w:lvlJc w:val="left"/>
      <w:pPr>
        <w:tabs>
          <w:tab w:val="num" w:pos="4320"/>
        </w:tabs>
        <w:ind w:left="4320" w:hanging="360"/>
      </w:pPr>
      <w:rPr>
        <w:rFonts w:ascii="Times New Roman" w:hAnsi="Times New Roman" w:hint="default"/>
      </w:rPr>
    </w:lvl>
    <w:lvl w:ilvl="6" w:tplc="34D06838" w:tentative="1">
      <w:start w:val="1"/>
      <w:numFmt w:val="bullet"/>
      <w:lvlText w:val="•"/>
      <w:lvlJc w:val="left"/>
      <w:pPr>
        <w:tabs>
          <w:tab w:val="num" w:pos="5040"/>
        </w:tabs>
        <w:ind w:left="5040" w:hanging="360"/>
      </w:pPr>
      <w:rPr>
        <w:rFonts w:ascii="Times New Roman" w:hAnsi="Times New Roman" w:hint="default"/>
      </w:rPr>
    </w:lvl>
    <w:lvl w:ilvl="7" w:tplc="9122470A" w:tentative="1">
      <w:start w:val="1"/>
      <w:numFmt w:val="bullet"/>
      <w:lvlText w:val="•"/>
      <w:lvlJc w:val="left"/>
      <w:pPr>
        <w:tabs>
          <w:tab w:val="num" w:pos="5760"/>
        </w:tabs>
        <w:ind w:left="5760" w:hanging="360"/>
      </w:pPr>
      <w:rPr>
        <w:rFonts w:ascii="Times New Roman" w:hAnsi="Times New Roman" w:hint="default"/>
      </w:rPr>
    </w:lvl>
    <w:lvl w:ilvl="8" w:tplc="A6489C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11E52458"/>
    <w:multiLevelType w:val="hybridMultilevel"/>
    <w:tmpl w:val="E6E43E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2726037"/>
    <w:multiLevelType w:val="hybridMultilevel"/>
    <w:tmpl w:val="DDDE1D6E"/>
    <w:lvl w:ilvl="0" w:tplc="4B426FFA">
      <w:start w:val="1"/>
      <w:numFmt w:val="bullet"/>
      <w:lvlText w:val=""/>
      <w:lvlPicBulletId w:val="0"/>
      <w:lvlJc w:val="left"/>
      <w:pPr>
        <w:tabs>
          <w:tab w:val="num" w:pos="720"/>
        </w:tabs>
        <w:ind w:left="720" w:hanging="360"/>
      </w:pPr>
      <w:rPr>
        <w:rFonts w:ascii="Symbol" w:hAnsi="Symbol" w:hint="default"/>
      </w:rPr>
    </w:lvl>
    <w:lvl w:ilvl="1" w:tplc="683428DC" w:tentative="1">
      <w:start w:val="1"/>
      <w:numFmt w:val="bullet"/>
      <w:lvlText w:val=""/>
      <w:lvlPicBulletId w:val="0"/>
      <w:lvlJc w:val="left"/>
      <w:pPr>
        <w:tabs>
          <w:tab w:val="num" w:pos="1440"/>
        </w:tabs>
        <w:ind w:left="1440" w:hanging="360"/>
      </w:pPr>
      <w:rPr>
        <w:rFonts w:ascii="Symbol" w:hAnsi="Symbol" w:hint="default"/>
      </w:rPr>
    </w:lvl>
    <w:lvl w:ilvl="2" w:tplc="F8D216B0" w:tentative="1">
      <w:start w:val="1"/>
      <w:numFmt w:val="bullet"/>
      <w:lvlText w:val=""/>
      <w:lvlPicBulletId w:val="0"/>
      <w:lvlJc w:val="left"/>
      <w:pPr>
        <w:tabs>
          <w:tab w:val="num" w:pos="2160"/>
        </w:tabs>
        <w:ind w:left="2160" w:hanging="360"/>
      </w:pPr>
      <w:rPr>
        <w:rFonts w:ascii="Symbol" w:hAnsi="Symbol" w:hint="default"/>
      </w:rPr>
    </w:lvl>
    <w:lvl w:ilvl="3" w:tplc="AACA72E4" w:tentative="1">
      <w:start w:val="1"/>
      <w:numFmt w:val="bullet"/>
      <w:lvlText w:val=""/>
      <w:lvlPicBulletId w:val="0"/>
      <w:lvlJc w:val="left"/>
      <w:pPr>
        <w:tabs>
          <w:tab w:val="num" w:pos="2880"/>
        </w:tabs>
        <w:ind w:left="2880" w:hanging="360"/>
      </w:pPr>
      <w:rPr>
        <w:rFonts w:ascii="Symbol" w:hAnsi="Symbol" w:hint="default"/>
      </w:rPr>
    </w:lvl>
    <w:lvl w:ilvl="4" w:tplc="094E4C7A" w:tentative="1">
      <w:start w:val="1"/>
      <w:numFmt w:val="bullet"/>
      <w:lvlText w:val=""/>
      <w:lvlPicBulletId w:val="0"/>
      <w:lvlJc w:val="left"/>
      <w:pPr>
        <w:tabs>
          <w:tab w:val="num" w:pos="3600"/>
        </w:tabs>
        <w:ind w:left="3600" w:hanging="360"/>
      </w:pPr>
      <w:rPr>
        <w:rFonts w:ascii="Symbol" w:hAnsi="Symbol" w:hint="default"/>
      </w:rPr>
    </w:lvl>
    <w:lvl w:ilvl="5" w:tplc="55B8F07E" w:tentative="1">
      <w:start w:val="1"/>
      <w:numFmt w:val="bullet"/>
      <w:lvlText w:val=""/>
      <w:lvlPicBulletId w:val="0"/>
      <w:lvlJc w:val="left"/>
      <w:pPr>
        <w:tabs>
          <w:tab w:val="num" w:pos="4320"/>
        </w:tabs>
        <w:ind w:left="4320" w:hanging="360"/>
      </w:pPr>
      <w:rPr>
        <w:rFonts w:ascii="Symbol" w:hAnsi="Symbol" w:hint="default"/>
      </w:rPr>
    </w:lvl>
    <w:lvl w:ilvl="6" w:tplc="CBECC82E" w:tentative="1">
      <w:start w:val="1"/>
      <w:numFmt w:val="bullet"/>
      <w:lvlText w:val=""/>
      <w:lvlPicBulletId w:val="0"/>
      <w:lvlJc w:val="left"/>
      <w:pPr>
        <w:tabs>
          <w:tab w:val="num" w:pos="5040"/>
        </w:tabs>
        <w:ind w:left="5040" w:hanging="360"/>
      </w:pPr>
      <w:rPr>
        <w:rFonts w:ascii="Symbol" w:hAnsi="Symbol" w:hint="default"/>
      </w:rPr>
    </w:lvl>
    <w:lvl w:ilvl="7" w:tplc="0BBC9CAE" w:tentative="1">
      <w:start w:val="1"/>
      <w:numFmt w:val="bullet"/>
      <w:lvlText w:val=""/>
      <w:lvlPicBulletId w:val="0"/>
      <w:lvlJc w:val="left"/>
      <w:pPr>
        <w:tabs>
          <w:tab w:val="num" w:pos="5760"/>
        </w:tabs>
        <w:ind w:left="5760" w:hanging="360"/>
      </w:pPr>
      <w:rPr>
        <w:rFonts w:ascii="Symbol" w:hAnsi="Symbol" w:hint="default"/>
      </w:rPr>
    </w:lvl>
    <w:lvl w:ilvl="8" w:tplc="2C16A69C"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13513039"/>
    <w:multiLevelType w:val="hybridMultilevel"/>
    <w:tmpl w:val="8146DA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5510636"/>
    <w:multiLevelType w:val="hybridMultilevel"/>
    <w:tmpl w:val="F63C01FC"/>
    <w:lvl w:ilvl="0" w:tplc="9C54D658">
      <w:start w:val="1"/>
      <w:numFmt w:val="bullet"/>
      <w:lvlText w:val=""/>
      <w:lvlPicBulletId w:val="0"/>
      <w:lvlJc w:val="left"/>
      <w:pPr>
        <w:tabs>
          <w:tab w:val="num" w:pos="720"/>
        </w:tabs>
        <w:ind w:left="720" w:hanging="360"/>
      </w:pPr>
      <w:rPr>
        <w:rFonts w:ascii="Symbol" w:hAnsi="Symbol" w:hint="default"/>
      </w:rPr>
    </w:lvl>
    <w:lvl w:ilvl="1" w:tplc="9EFA5FCA" w:tentative="1">
      <w:start w:val="1"/>
      <w:numFmt w:val="bullet"/>
      <w:lvlText w:val=""/>
      <w:lvlPicBulletId w:val="0"/>
      <w:lvlJc w:val="left"/>
      <w:pPr>
        <w:tabs>
          <w:tab w:val="num" w:pos="1440"/>
        </w:tabs>
        <w:ind w:left="1440" w:hanging="360"/>
      </w:pPr>
      <w:rPr>
        <w:rFonts w:ascii="Symbol" w:hAnsi="Symbol" w:hint="default"/>
      </w:rPr>
    </w:lvl>
    <w:lvl w:ilvl="2" w:tplc="1D327EC8" w:tentative="1">
      <w:start w:val="1"/>
      <w:numFmt w:val="bullet"/>
      <w:lvlText w:val=""/>
      <w:lvlPicBulletId w:val="0"/>
      <w:lvlJc w:val="left"/>
      <w:pPr>
        <w:tabs>
          <w:tab w:val="num" w:pos="2160"/>
        </w:tabs>
        <w:ind w:left="2160" w:hanging="360"/>
      </w:pPr>
      <w:rPr>
        <w:rFonts w:ascii="Symbol" w:hAnsi="Symbol" w:hint="default"/>
      </w:rPr>
    </w:lvl>
    <w:lvl w:ilvl="3" w:tplc="37FE7384" w:tentative="1">
      <w:start w:val="1"/>
      <w:numFmt w:val="bullet"/>
      <w:lvlText w:val=""/>
      <w:lvlPicBulletId w:val="0"/>
      <w:lvlJc w:val="left"/>
      <w:pPr>
        <w:tabs>
          <w:tab w:val="num" w:pos="2880"/>
        </w:tabs>
        <w:ind w:left="2880" w:hanging="360"/>
      </w:pPr>
      <w:rPr>
        <w:rFonts w:ascii="Symbol" w:hAnsi="Symbol" w:hint="default"/>
      </w:rPr>
    </w:lvl>
    <w:lvl w:ilvl="4" w:tplc="0D7CD45A" w:tentative="1">
      <w:start w:val="1"/>
      <w:numFmt w:val="bullet"/>
      <w:lvlText w:val=""/>
      <w:lvlPicBulletId w:val="0"/>
      <w:lvlJc w:val="left"/>
      <w:pPr>
        <w:tabs>
          <w:tab w:val="num" w:pos="3600"/>
        </w:tabs>
        <w:ind w:left="3600" w:hanging="360"/>
      </w:pPr>
      <w:rPr>
        <w:rFonts w:ascii="Symbol" w:hAnsi="Symbol" w:hint="default"/>
      </w:rPr>
    </w:lvl>
    <w:lvl w:ilvl="5" w:tplc="153C0856" w:tentative="1">
      <w:start w:val="1"/>
      <w:numFmt w:val="bullet"/>
      <w:lvlText w:val=""/>
      <w:lvlPicBulletId w:val="0"/>
      <w:lvlJc w:val="left"/>
      <w:pPr>
        <w:tabs>
          <w:tab w:val="num" w:pos="4320"/>
        </w:tabs>
        <w:ind w:left="4320" w:hanging="360"/>
      </w:pPr>
      <w:rPr>
        <w:rFonts w:ascii="Symbol" w:hAnsi="Symbol" w:hint="default"/>
      </w:rPr>
    </w:lvl>
    <w:lvl w:ilvl="6" w:tplc="27A67E9E" w:tentative="1">
      <w:start w:val="1"/>
      <w:numFmt w:val="bullet"/>
      <w:lvlText w:val=""/>
      <w:lvlPicBulletId w:val="0"/>
      <w:lvlJc w:val="left"/>
      <w:pPr>
        <w:tabs>
          <w:tab w:val="num" w:pos="5040"/>
        </w:tabs>
        <w:ind w:left="5040" w:hanging="360"/>
      </w:pPr>
      <w:rPr>
        <w:rFonts w:ascii="Symbol" w:hAnsi="Symbol" w:hint="default"/>
      </w:rPr>
    </w:lvl>
    <w:lvl w:ilvl="7" w:tplc="0DACFD64" w:tentative="1">
      <w:start w:val="1"/>
      <w:numFmt w:val="bullet"/>
      <w:lvlText w:val=""/>
      <w:lvlPicBulletId w:val="0"/>
      <w:lvlJc w:val="left"/>
      <w:pPr>
        <w:tabs>
          <w:tab w:val="num" w:pos="5760"/>
        </w:tabs>
        <w:ind w:left="5760" w:hanging="360"/>
      </w:pPr>
      <w:rPr>
        <w:rFonts w:ascii="Symbol" w:hAnsi="Symbol" w:hint="default"/>
      </w:rPr>
    </w:lvl>
    <w:lvl w:ilvl="8" w:tplc="9AD2D044"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18371B71"/>
    <w:multiLevelType w:val="hybridMultilevel"/>
    <w:tmpl w:val="D38EA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02491E"/>
    <w:multiLevelType w:val="hybridMultilevel"/>
    <w:tmpl w:val="6F742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19026A"/>
    <w:multiLevelType w:val="hybridMultilevel"/>
    <w:tmpl w:val="B4ACB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53765C2"/>
    <w:multiLevelType w:val="hybridMultilevel"/>
    <w:tmpl w:val="FB8CED4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253E704A"/>
    <w:multiLevelType w:val="hybridMultilevel"/>
    <w:tmpl w:val="32904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C35B32"/>
    <w:multiLevelType w:val="hybridMultilevel"/>
    <w:tmpl w:val="A88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8D600C"/>
    <w:multiLevelType w:val="hybridMultilevel"/>
    <w:tmpl w:val="CF06CAF2"/>
    <w:lvl w:ilvl="0" w:tplc="1D56B4A4">
      <w:start w:val="1"/>
      <w:numFmt w:val="bullet"/>
      <w:lvlText w:val=""/>
      <w:lvlPicBulletId w:val="0"/>
      <w:lvlJc w:val="left"/>
      <w:pPr>
        <w:tabs>
          <w:tab w:val="num" w:pos="720"/>
        </w:tabs>
        <w:ind w:left="720" w:hanging="360"/>
      </w:pPr>
      <w:rPr>
        <w:rFonts w:ascii="Symbol" w:hAnsi="Symbol" w:hint="default"/>
      </w:rPr>
    </w:lvl>
    <w:lvl w:ilvl="1" w:tplc="863C2BE8" w:tentative="1">
      <w:start w:val="1"/>
      <w:numFmt w:val="bullet"/>
      <w:lvlText w:val=""/>
      <w:lvlPicBulletId w:val="0"/>
      <w:lvlJc w:val="left"/>
      <w:pPr>
        <w:tabs>
          <w:tab w:val="num" w:pos="1440"/>
        </w:tabs>
        <w:ind w:left="1440" w:hanging="360"/>
      </w:pPr>
      <w:rPr>
        <w:rFonts w:ascii="Symbol" w:hAnsi="Symbol" w:hint="default"/>
      </w:rPr>
    </w:lvl>
    <w:lvl w:ilvl="2" w:tplc="C2E210AA" w:tentative="1">
      <w:start w:val="1"/>
      <w:numFmt w:val="bullet"/>
      <w:lvlText w:val=""/>
      <w:lvlPicBulletId w:val="0"/>
      <w:lvlJc w:val="left"/>
      <w:pPr>
        <w:tabs>
          <w:tab w:val="num" w:pos="2160"/>
        </w:tabs>
        <w:ind w:left="2160" w:hanging="360"/>
      </w:pPr>
      <w:rPr>
        <w:rFonts w:ascii="Symbol" w:hAnsi="Symbol" w:hint="default"/>
      </w:rPr>
    </w:lvl>
    <w:lvl w:ilvl="3" w:tplc="B4DCEA38" w:tentative="1">
      <w:start w:val="1"/>
      <w:numFmt w:val="bullet"/>
      <w:lvlText w:val=""/>
      <w:lvlPicBulletId w:val="0"/>
      <w:lvlJc w:val="left"/>
      <w:pPr>
        <w:tabs>
          <w:tab w:val="num" w:pos="2880"/>
        </w:tabs>
        <w:ind w:left="2880" w:hanging="360"/>
      </w:pPr>
      <w:rPr>
        <w:rFonts w:ascii="Symbol" w:hAnsi="Symbol" w:hint="default"/>
      </w:rPr>
    </w:lvl>
    <w:lvl w:ilvl="4" w:tplc="20E686F8" w:tentative="1">
      <w:start w:val="1"/>
      <w:numFmt w:val="bullet"/>
      <w:lvlText w:val=""/>
      <w:lvlPicBulletId w:val="0"/>
      <w:lvlJc w:val="left"/>
      <w:pPr>
        <w:tabs>
          <w:tab w:val="num" w:pos="3600"/>
        </w:tabs>
        <w:ind w:left="3600" w:hanging="360"/>
      </w:pPr>
      <w:rPr>
        <w:rFonts w:ascii="Symbol" w:hAnsi="Symbol" w:hint="default"/>
      </w:rPr>
    </w:lvl>
    <w:lvl w:ilvl="5" w:tplc="4B823026" w:tentative="1">
      <w:start w:val="1"/>
      <w:numFmt w:val="bullet"/>
      <w:lvlText w:val=""/>
      <w:lvlPicBulletId w:val="0"/>
      <w:lvlJc w:val="left"/>
      <w:pPr>
        <w:tabs>
          <w:tab w:val="num" w:pos="4320"/>
        </w:tabs>
        <w:ind w:left="4320" w:hanging="360"/>
      </w:pPr>
      <w:rPr>
        <w:rFonts w:ascii="Symbol" w:hAnsi="Symbol" w:hint="default"/>
      </w:rPr>
    </w:lvl>
    <w:lvl w:ilvl="6" w:tplc="8CE8243C" w:tentative="1">
      <w:start w:val="1"/>
      <w:numFmt w:val="bullet"/>
      <w:lvlText w:val=""/>
      <w:lvlPicBulletId w:val="0"/>
      <w:lvlJc w:val="left"/>
      <w:pPr>
        <w:tabs>
          <w:tab w:val="num" w:pos="5040"/>
        </w:tabs>
        <w:ind w:left="5040" w:hanging="360"/>
      </w:pPr>
      <w:rPr>
        <w:rFonts w:ascii="Symbol" w:hAnsi="Symbol" w:hint="default"/>
      </w:rPr>
    </w:lvl>
    <w:lvl w:ilvl="7" w:tplc="74B83E5C" w:tentative="1">
      <w:start w:val="1"/>
      <w:numFmt w:val="bullet"/>
      <w:lvlText w:val=""/>
      <w:lvlPicBulletId w:val="0"/>
      <w:lvlJc w:val="left"/>
      <w:pPr>
        <w:tabs>
          <w:tab w:val="num" w:pos="5760"/>
        </w:tabs>
        <w:ind w:left="5760" w:hanging="360"/>
      </w:pPr>
      <w:rPr>
        <w:rFonts w:ascii="Symbol" w:hAnsi="Symbol" w:hint="default"/>
      </w:rPr>
    </w:lvl>
    <w:lvl w:ilvl="8" w:tplc="A2006668"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35DC7F63"/>
    <w:multiLevelType w:val="hybridMultilevel"/>
    <w:tmpl w:val="F01A9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F418E0"/>
    <w:multiLevelType w:val="hybridMultilevel"/>
    <w:tmpl w:val="006C8E30"/>
    <w:lvl w:ilvl="0" w:tplc="3BFE139C">
      <w:start w:val="1"/>
      <w:numFmt w:val="bullet"/>
      <w:lvlText w:val=""/>
      <w:lvlPicBulletId w:val="0"/>
      <w:lvlJc w:val="left"/>
      <w:pPr>
        <w:tabs>
          <w:tab w:val="num" w:pos="720"/>
        </w:tabs>
        <w:ind w:left="720" w:hanging="360"/>
      </w:pPr>
      <w:rPr>
        <w:rFonts w:ascii="Symbol" w:hAnsi="Symbol" w:hint="default"/>
      </w:rPr>
    </w:lvl>
    <w:lvl w:ilvl="1" w:tplc="BC7EC37E" w:tentative="1">
      <w:start w:val="1"/>
      <w:numFmt w:val="bullet"/>
      <w:lvlText w:val=""/>
      <w:lvlPicBulletId w:val="0"/>
      <w:lvlJc w:val="left"/>
      <w:pPr>
        <w:tabs>
          <w:tab w:val="num" w:pos="1440"/>
        </w:tabs>
        <w:ind w:left="1440" w:hanging="360"/>
      </w:pPr>
      <w:rPr>
        <w:rFonts w:ascii="Symbol" w:hAnsi="Symbol" w:hint="default"/>
      </w:rPr>
    </w:lvl>
    <w:lvl w:ilvl="2" w:tplc="2BFA74B4" w:tentative="1">
      <w:start w:val="1"/>
      <w:numFmt w:val="bullet"/>
      <w:lvlText w:val=""/>
      <w:lvlPicBulletId w:val="0"/>
      <w:lvlJc w:val="left"/>
      <w:pPr>
        <w:tabs>
          <w:tab w:val="num" w:pos="2160"/>
        </w:tabs>
        <w:ind w:left="2160" w:hanging="360"/>
      </w:pPr>
      <w:rPr>
        <w:rFonts w:ascii="Symbol" w:hAnsi="Symbol" w:hint="default"/>
      </w:rPr>
    </w:lvl>
    <w:lvl w:ilvl="3" w:tplc="A4E221E6" w:tentative="1">
      <w:start w:val="1"/>
      <w:numFmt w:val="bullet"/>
      <w:lvlText w:val=""/>
      <w:lvlPicBulletId w:val="0"/>
      <w:lvlJc w:val="left"/>
      <w:pPr>
        <w:tabs>
          <w:tab w:val="num" w:pos="2880"/>
        </w:tabs>
        <w:ind w:left="2880" w:hanging="360"/>
      </w:pPr>
      <w:rPr>
        <w:rFonts w:ascii="Symbol" w:hAnsi="Symbol" w:hint="default"/>
      </w:rPr>
    </w:lvl>
    <w:lvl w:ilvl="4" w:tplc="D73A5146" w:tentative="1">
      <w:start w:val="1"/>
      <w:numFmt w:val="bullet"/>
      <w:lvlText w:val=""/>
      <w:lvlPicBulletId w:val="0"/>
      <w:lvlJc w:val="left"/>
      <w:pPr>
        <w:tabs>
          <w:tab w:val="num" w:pos="3600"/>
        </w:tabs>
        <w:ind w:left="3600" w:hanging="360"/>
      </w:pPr>
      <w:rPr>
        <w:rFonts w:ascii="Symbol" w:hAnsi="Symbol" w:hint="default"/>
      </w:rPr>
    </w:lvl>
    <w:lvl w:ilvl="5" w:tplc="65F62BEE" w:tentative="1">
      <w:start w:val="1"/>
      <w:numFmt w:val="bullet"/>
      <w:lvlText w:val=""/>
      <w:lvlPicBulletId w:val="0"/>
      <w:lvlJc w:val="left"/>
      <w:pPr>
        <w:tabs>
          <w:tab w:val="num" w:pos="4320"/>
        </w:tabs>
        <w:ind w:left="4320" w:hanging="360"/>
      </w:pPr>
      <w:rPr>
        <w:rFonts w:ascii="Symbol" w:hAnsi="Symbol" w:hint="default"/>
      </w:rPr>
    </w:lvl>
    <w:lvl w:ilvl="6" w:tplc="C1ECF508" w:tentative="1">
      <w:start w:val="1"/>
      <w:numFmt w:val="bullet"/>
      <w:lvlText w:val=""/>
      <w:lvlPicBulletId w:val="0"/>
      <w:lvlJc w:val="left"/>
      <w:pPr>
        <w:tabs>
          <w:tab w:val="num" w:pos="5040"/>
        </w:tabs>
        <w:ind w:left="5040" w:hanging="360"/>
      </w:pPr>
      <w:rPr>
        <w:rFonts w:ascii="Symbol" w:hAnsi="Symbol" w:hint="default"/>
      </w:rPr>
    </w:lvl>
    <w:lvl w:ilvl="7" w:tplc="EE4C7358" w:tentative="1">
      <w:start w:val="1"/>
      <w:numFmt w:val="bullet"/>
      <w:lvlText w:val=""/>
      <w:lvlPicBulletId w:val="0"/>
      <w:lvlJc w:val="left"/>
      <w:pPr>
        <w:tabs>
          <w:tab w:val="num" w:pos="5760"/>
        </w:tabs>
        <w:ind w:left="5760" w:hanging="360"/>
      </w:pPr>
      <w:rPr>
        <w:rFonts w:ascii="Symbol" w:hAnsi="Symbol" w:hint="default"/>
      </w:rPr>
    </w:lvl>
    <w:lvl w:ilvl="8" w:tplc="80EE8F3C"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3ECA170D"/>
    <w:multiLevelType w:val="hybridMultilevel"/>
    <w:tmpl w:val="29C0F540"/>
    <w:lvl w:ilvl="0" w:tplc="27DCB148">
      <w:start w:val="1"/>
      <w:numFmt w:val="bullet"/>
      <w:lvlText w:val="•"/>
      <w:lvlJc w:val="left"/>
      <w:pPr>
        <w:tabs>
          <w:tab w:val="num" w:pos="720"/>
        </w:tabs>
        <w:ind w:left="720" w:hanging="360"/>
      </w:pPr>
      <w:rPr>
        <w:rFonts w:ascii="Times New Roman" w:hAnsi="Times New Roman" w:hint="default"/>
      </w:rPr>
    </w:lvl>
    <w:lvl w:ilvl="1" w:tplc="A56EE138" w:tentative="1">
      <w:start w:val="1"/>
      <w:numFmt w:val="bullet"/>
      <w:lvlText w:val="•"/>
      <w:lvlJc w:val="left"/>
      <w:pPr>
        <w:tabs>
          <w:tab w:val="num" w:pos="1440"/>
        </w:tabs>
        <w:ind w:left="1440" w:hanging="360"/>
      </w:pPr>
      <w:rPr>
        <w:rFonts w:ascii="Times New Roman" w:hAnsi="Times New Roman" w:hint="default"/>
      </w:rPr>
    </w:lvl>
    <w:lvl w:ilvl="2" w:tplc="A4A6128A" w:tentative="1">
      <w:start w:val="1"/>
      <w:numFmt w:val="bullet"/>
      <w:lvlText w:val="•"/>
      <w:lvlJc w:val="left"/>
      <w:pPr>
        <w:tabs>
          <w:tab w:val="num" w:pos="2160"/>
        </w:tabs>
        <w:ind w:left="2160" w:hanging="360"/>
      </w:pPr>
      <w:rPr>
        <w:rFonts w:ascii="Times New Roman" w:hAnsi="Times New Roman" w:hint="default"/>
      </w:rPr>
    </w:lvl>
    <w:lvl w:ilvl="3" w:tplc="76B0A472" w:tentative="1">
      <w:start w:val="1"/>
      <w:numFmt w:val="bullet"/>
      <w:lvlText w:val="•"/>
      <w:lvlJc w:val="left"/>
      <w:pPr>
        <w:tabs>
          <w:tab w:val="num" w:pos="2880"/>
        </w:tabs>
        <w:ind w:left="2880" w:hanging="360"/>
      </w:pPr>
      <w:rPr>
        <w:rFonts w:ascii="Times New Roman" w:hAnsi="Times New Roman" w:hint="default"/>
      </w:rPr>
    </w:lvl>
    <w:lvl w:ilvl="4" w:tplc="5BF09FC6" w:tentative="1">
      <w:start w:val="1"/>
      <w:numFmt w:val="bullet"/>
      <w:lvlText w:val="•"/>
      <w:lvlJc w:val="left"/>
      <w:pPr>
        <w:tabs>
          <w:tab w:val="num" w:pos="3600"/>
        </w:tabs>
        <w:ind w:left="3600" w:hanging="360"/>
      </w:pPr>
      <w:rPr>
        <w:rFonts w:ascii="Times New Roman" w:hAnsi="Times New Roman" w:hint="default"/>
      </w:rPr>
    </w:lvl>
    <w:lvl w:ilvl="5" w:tplc="1BD2ACAA" w:tentative="1">
      <w:start w:val="1"/>
      <w:numFmt w:val="bullet"/>
      <w:lvlText w:val="•"/>
      <w:lvlJc w:val="left"/>
      <w:pPr>
        <w:tabs>
          <w:tab w:val="num" w:pos="4320"/>
        </w:tabs>
        <w:ind w:left="4320" w:hanging="360"/>
      </w:pPr>
      <w:rPr>
        <w:rFonts w:ascii="Times New Roman" w:hAnsi="Times New Roman" w:hint="default"/>
      </w:rPr>
    </w:lvl>
    <w:lvl w:ilvl="6" w:tplc="72189B68" w:tentative="1">
      <w:start w:val="1"/>
      <w:numFmt w:val="bullet"/>
      <w:lvlText w:val="•"/>
      <w:lvlJc w:val="left"/>
      <w:pPr>
        <w:tabs>
          <w:tab w:val="num" w:pos="5040"/>
        </w:tabs>
        <w:ind w:left="5040" w:hanging="360"/>
      </w:pPr>
      <w:rPr>
        <w:rFonts w:ascii="Times New Roman" w:hAnsi="Times New Roman" w:hint="default"/>
      </w:rPr>
    </w:lvl>
    <w:lvl w:ilvl="7" w:tplc="937CAA32" w:tentative="1">
      <w:start w:val="1"/>
      <w:numFmt w:val="bullet"/>
      <w:lvlText w:val="•"/>
      <w:lvlJc w:val="left"/>
      <w:pPr>
        <w:tabs>
          <w:tab w:val="num" w:pos="5760"/>
        </w:tabs>
        <w:ind w:left="5760" w:hanging="360"/>
      </w:pPr>
      <w:rPr>
        <w:rFonts w:ascii="Times New Roman" w:hAnsi="Times New Roman" w:hint="default"/>
      </w:rPr>
    </w:lvl>
    <w:lvl w:ilvl="8" w:tplc="DDA47D9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1A65236"/>
    <w:multiLevelType w:val="hybridMultilevel"/>
    <w:tmpl w:val="5FB62CBA"/>
    <w:lvl w:ilvl="0" w:tplc="4CDAD25A">
      <w:start w:val="1"/>
      <w:numFmt w:val="bullet"/>
      <w:lvlText w:val="•"/>
      <w:lvlJc w:val="left"/>
      <w:pPr>
        <w:tabs>
          <w:tab w:val="num" w:pos="720"/>
        </w:tabs>
        <w:ind w:left="720" w:hanging="360"/>
      </w:pPr>
      <w:rPr>
        <w:rFonts w:ascii="Times New Roman" w:hAnsi="Times New Roman" w:hint="default"/>
      </w:rPr>
    </w:lvl>
    <w:lvl w:ilvl="1" w:tplc="7C22C10A" w:tentative="1">
      <w:start w:val="1"/>
      <w:numFmt w:val="bullet"/>
      <w:lvlText w:val="•"/>
      <w:lvlJc w:val="left"/>
      <w:pPr>
        <w:tabs>
          <w:tab w:val="num" w:pos="1440"/>
        </w:tabs>
        <w:ind w:left="1440" w:hanging="360"/>
      </w:pPr>
      <w:rPr>
        <w:rFonts w:ascii="Times New Roman" w:hAnsi="Times New Roman" w:hint="default"/>
      </w:rPr>
    </w:lvl>
    <w:lvl w:ilvl="2" w:tplc="40A08ACA" w:tentative="1">
      <w:start w:val="1"/>
      <w:numFmt w:val="bullet"/>
      <w:lvlText w:val="•"/>
      <w:lvlJc w:val="left"/>
      <w:pPr>
        <w:tabs>
          <w:tab w:val="num" w:pos="2160"/>
        </w:tabs>
        <w:ind w:left="2160" w:hanging="360"/>
      </w:pPr>
      <w:rPr>
        <w:rFonts w:ascii="Times New Roman" w:hAnsi="Times New Roman" w:hint="default"/>
      </w:rPr>
    </w:lvl>
    <w:lvl w:ilvl="3" w:tplc="ED463A86" w:tentative="1">
      <w:start w:val="1"/>
      <w:numFmt w:val="bullet"/>
      <w:lvlText w:val="•"/>
      <w:lvlJc w:val="left"/>
      <w:pPr>
        <w:tabs>
          <w:tab w:val="num" w:pos="2880"/>
        </w:tabs>
        <w:ind w:left="2880" w:hanging="360"/>
      </w:pPr>
      <w:rPr>
        <w:rFonts w:ascii="Times New Roman" w:hAnsi="Times New Roman" w:hint="default"/>
      </w:rPr>
    </w:lvl>
    <w:lvl w:ilvl="4" w:tplc="B6CAEA0C" w:tentative="1">
      <w:start w:val="1"/>
      <w:numFmt w:val="bullet"/>
      <w:lvlText w:val="•"/>
      <w:lvlJc w:val="left"/>
      <w:pPr>
        <w:tabs>
          <w:tab w:val="num" w:pos="3600"/>
        </w:tabs>
        <w:ind w:left="3600" w:hanging="360"/>
      </w:pPr>
      <w:rPr>
        <w:rFonts w:ascii="Times New Roman" w:hAnsi="Times New Roman" w:hint="default"/>
      </w:rPr>
    </w:lvl>
    <w:lvl w:ilvl="5" w:tplc="93080EAE" w:tentative="1">
      <w:start w:val="1"/>
      <w:numFmt w:val="bullet"/>
      <w:lvlText w:val="•"/>
      <w:lvlJc w:val="left"/>
      <w:pPr>
        <w:tabs>
          <w:tab w:val="num" w:pos="4320"/>
        </w:tabs>
        <w:ind w:left="4320" w:hanging="360"/>
      </w:pPr>
      <w:rPr>
        <w:rFonts w:ascii="Times New Roman" w:hAnsi="Times New Roman" w:hint="default"/>
      </w:rPr>
    </w:lvl>
    <w:lvl w:ilvl="6" w:tplc="86CCD92E" w:tentative="1">
      <w:start w:val="1"/>
      <w:numFmt w:val="bullet"/>
      <w:lvlText w:val="•"/>
      <w:lvlJc w:val="left"/>
      <w:pPr>
        <w:tabs>
          <w:tab w:val="num" w:pos="5040"/>
        </w:tabs>
        <w:ind w:left="5040" w:hanging="360"/>
      </w:pPr>
      <w:rPr>
        <w:rFonts w:ascii="Times New Roman" w:hAnsi="Times New Roman" w:hint="default"/>
      </w:rPr>
    </w:lvl>
    <w:lvl w:ilvl="7" w:tplc="55EEF3F4" w:tentative="1">
      <w:start w:val="1"/>
      <w:numFmt w:val="bullet"/>
      <w:lvlText w:val="•"/>
      <w:lvlJc w:val="left"/>
      <w:pPr>
        <w:tabs>
          <w:tab w:val="num" w:pos="5760"/>
        </w:tabs>
        <w:ind w:left="5760" w:hanging="360"/>
      </w:pPr>
      <w:rPr>
        <w:rFonts w:ascii="Times New Roman" w:hAnsi="Times New Roman" w:hint="default"/>
      </w:rPr>
    </w:lvl>
    <w:lvl w:ilvl="8" w:tplc="9D2874A0"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AA43D14"/>
    <w:multiLevelType w:val="hybridMultilevel"/>
    <w:tmpl w:val="C458E6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B0D77A9"/>
    <w:multiLevelType w:val="hybridMultilevel"/>
    <w:tmpl w:val="C5A6F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B8D18E5"/>
    <w:multiLevelType w:val="hybridMultilevel"/>
    <w:tmpl w:val="888E1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C83105A"/>
    <w:multiLevelType w:val="hybridMultilevel"/>
    <w:tmpl w:val="0F7A3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DB67F98"/>
    <w:multiLevelType w:val="hybridMultilevel"/>
    <w:tmpl w:val="62ACC614"/>
    <w:lvl w:ilvl="0" w:tplc="6D7E06C8">
      <w:start w:val="1"/>
      <w:numFmt w:val="decimal"/>
      <w:lvlText w:val="%1."/>
      <w:lvlJc w:val="left"/>
      <w:pPr>
        <w:tabs>
          <w:tab w:val="num" w:pos="720"/>
        </w:tabs>
        <w:ind w:left="720" w:hanging="360"/>
      </w:pPr>
    </w:lvl>
    <w:lvl w:ilvl="1" w:tplc="87DA2D6C" w:tentative="1">
      <w:start w:val="1"/>
      <w:numFmt w:val="decimal"/>
      <w:lvlText w:val="%2."/>
      <w:lvlJc w:val="left"/>
      <w:pPr>
        <w:tabs>
          <w:tab w:val="num" w:pos="1440"/>
        </w:tabs>
        <w:ind w:left="1440" w:hanging="360"/>
      </w:pPr>
    </w:lvl>
    <w:lvl w:ilvl="2" w:tplc="DF869822" w:tentative="1">
      <w:start w:val="1"/>
      <w:numFmt w:val="decimal"/>
      <w:lvlText w:val="%3."/>
      <w:lvlJc w:val="left"/>
      <w:pPr>
        <w:tabs>
          <w:tab w:val="num" w:pos="2160"/>
        </w:tabs>
        <w:ind w:left="2160" w:hanging="360"/>
      </w:pPr>
    </w:lvl>
    <w:lvl w:ilvl="3" w:tplc="FC5E44A8" w:tentative="1">
      <w:start w:val="1"/>
      <w:numFmt w:val="decimal"/>
      <w:lvlText w:val="%4."/>
      <w:lvlJc w:val="left"/>
      <w:pPr>
        <w:tabs>
          <w:tab w:val="num" w:pos="2880"/>
        </w:tabs>
        <w:ind w:left="2880" w:hanging="360"/>
      </w:pPr>
    </w:lvl>
    <w:lvl w:ilvl="4" w:tplc="6212C6FE" w:tentative="1">
      <w:start w:val="1"/>
      <w:numFmt w:val="decimal"/>
      <w:lvlText w:val="%5."/>
      <w:lvlJc w:val="left"/>
      <w:pPr>
        <w:tabs>
          <w:tab w:val="num" w:pos="3600"/>
        </w:tabs>
        <w:ind w:left="3600" w:hanging="360"/>
      </w:pPr>
    </w:lvl>
    <w:lvl w:ilvl="5" w:tplc="9A426920" w:tentative="1">
      <w:start w:val="1"/>
      <w:numFmt w:val="decimal"/>
      <w:lvlText w:val="%6."/>
      <w:lvlJc w:val="left"/>
      <w:pPr>
        <w:tabs>
          <w:tab w:val="num" w:pos="4320"/>
        </w:tabs>
        <w:ind w:left="4320" w:hanging="360"/>
      </w:pPr>
    </w:lvl>
    <w:lvl w:ilvl="6" w:tplc="520E388E" w:tentative="1">
      <w:start w:val="1"/>
      <w:numFmt w:val="decimal"/>
      <w:lvlText w:val="%7."/>
      <w:lvlJc w:val="left"/>
      <w:pPr>
        <w:tabs>
          <w:tab w:val="num" w:pos="5040"/>
        </w:tabs>
        <w:ind w:left="5040" w:hanging="360"/>
      </w:pPr>
    </w:lvl>
    <w:lvl w:ilvl="7" w:tplc="254090F4" w:tentative="1">
      <w:start w:val="1"/>
      <w:numFmt w:val="decimal"/>
      <w:lvlText w:val="%8."/>
      <w:lvlJc w:val="left"/>
      <w:pPr>
        <w:tabs>
          <w:tab w:val="num" w:pos="5760"/>
        </w:tabs>
        <w:ind w:left="5760" w:hanging="360"/>
      </w:pPr>
    </w:lvl>
    <w:lvl w:ilvl="8" w:tplc="87623DD6" w:tentative="1">
      <w:start w:val="1"/>
      <w:numFmt w:val="decimal"/>
      <w:lvlText w:val="%9."/>
      <w:lvlJc w:val="left"/>
      <w:pPr>
        <w:tabs>
          <w:tab w:val="num" w:pos="6480"/>
        </w:tabs>
        <w:ind w:left="6480" w:hanging="360"/>
      </w:pPr>
    </w:lvl>
  </w:abstractNum>
  <w:abstractNum w:abstractNumId="26">
    <w:nsid w:val="527109D5"/>
    <w:multiLevelType w:val="hybridMultilevel"/>
    <w:tmpl w:val="BDD62DDE"/>
    <w:lvl w:ilvl="0" w:tplc="FA0EB128">
      <w:start w:val="1"/>
      <w:numFmt w:val="bullet"/>
      <w:lvlText w:val=""/>
      <w:lvlJc w:val="left"/>
      <w:pPr>
        <w:tabs>
          <w:tab w:val="num" w:pos="720"/>
        </w:tabs>
        <w:ind w:left="720" w:hanging="360"/>
      </w:pPr>
      <w:rPr>
        <w:rFonts w:ascii="Wingdings 2" w:hAnsi="Wingdings 2" w:hint="default"/>
      </w:rPr>
    </w:lvl>
    <w:lvl w:ilvl="1" w:tplc="C0784C76" w:tentative="1">
      <w:start w:val="1"/>
      <w:numFmt w:val="bullet"/>
      <w:lvlText w:val=""/>
      <w:lvlJc w:val="left"/>
      <w:pPr>
        <w:tabs>
          <w:tab w:val="num" w:pos="1440"/>
        </w:tabs>
        <w:ind w:left="1440" w:hanging="360"/>
      </w:pPr>
      <w:rPr>
        <w:rFonts w:ascii="Wingdings 2" w:hAnsi="Wingdings 2" w:hint="default"/>
      </w:rPr>
    </w:lvl>
    <w:lvl w:ilvl="2" w:tplc="C54A57C0" w:tentative="1">
      <w:start w:val="1"/>
      <w:numFmt w:val="bullet"/>
      <w:lvlText w:val=""/>
      <w:lvlJc w:val="left"/>
      <w:pPr>
        <w:tabs>
          <w:tab w:val="num" w:pos="2160"/>
        </w:tabs>
        <w:ind w:left="2160" w:hanging="360"/>
      </w:pPr>
      <w:rPr>
        <w:rFonts w:ascii="Wingdings 2" w:hAnsi="Wingdings 2" w:hint="default"/>
      </w:rPr>
    </w:lvl>
    <w:lvl w:ilvl="3" w:tplc="FA2897B0" w:tentative="1">
      <w:start w:val="1"/>
      <w:numFmt w:val="bullet"/>
      <w:lvlText w:val=""/>
      <w:lvlJc w:val="left"/>
      <w:pPr>
        <w:tabs>
          <w:tab w:val="num" w:pos="2880"/>
        </w:tabs>
        <w:ind w:left="2880" w:hanging="360"/>
      </w:pPr>
      <w:rPr>
        <w:rFonts w:ascii="Wingdings 2" w:hAnsi="Wingdings 2" w:hint="default"/>
      </w:rPr>
    </w:lvl>
    <w:lvl w:ilvl="4" w:tplc="CEE0161C" w:tentative="1">
      <w:start w:val="1"/>
      <w:numFmt w:val="bullet"/>
      <w:lvlText w:val=""/>
      <w:lvlJc w:val="left"/>
      <w:pPr>
        <w:tabs>
          <w:tab w:val="num" w:pos="3600"/>
        </w:tabs>
        <w:ind w:left="3600" w:hanging="360"/>
      </w:pPr>
      <w:rPr>
        <w:rFonts w:ascii="Wingdings 2" w:hAnsi="Wingdings 2" w:hint="default"/>
      </w:rPr>
    </w:lvl>
    <w:lvl w:ilvl="5" w:tplc="8A48623E" w:tentative="1">
      <w:start w:val="1"/>
      <w:numFmt w:val="bullet"/>
      <w:lvlText w:val=""/>
      <w:lvlJc w:val="left"/>
      <w:pPr>
        <w:tabs>
          <w:tab w:val="num" w:pos="4320"/>
        </w:tabs>
        <w:ind w:left="4320" w:hanging="360"/>
      </w:pPr>
      <w:rPr>
        <w:rFonts w:ascii="Wingdings 2" w:hAnsi="Wingdings 2" w:hint="default"/>
      </w:rPr>
    </w:lvl>
    <w:lvl w:ilvl="6" w:tplc="7F323CD2" w:tentative="1">
      <w:start w:val="1"/>
      <w:numFmt w:val="bullet"/>
      <w:lvlText w:val=""/>
      <w:lvlJc w:val="left"/>
      <w:pPr>
        <w:tabs>
          <w:tab w:val="num" w:pos="5040"/>
        </w:tabs>
        <w:ind w:left="5040" w:hanging="360"/>
      </w:pPr>
      <w:rPr>
        <w:rFonts w:ascii="Wingdings 2" w:hAnsi="Wingdings 2" w:hint="default"/>
      </w:rPr>
    </w:lvl>
    <w:lvl w:ilvl="7" w:tplc="A7B2DAE6" w:tentative="1">
      <w:start w:val="1"/>
      <w:numFmt w:val="bullet"/>
      <w:lvlText w:val=""/>
      <w:lvlJc w:val="left"/>
      <w:pPr>
        <w:tabs>
          <w:tab w:val="num" w:pos="5760"/>
        </w:tabs>
        <w:ind w:left="5760" w:hanging="360"/>
      </w:pPr>
      <w:rPr>
        <w:rFonts w:ascii="Wingdings 2" w:hAnsi="Wingdings 2" w:hint="default"/>
      </w:rPr>
    </w:lvl>
    <w:lvl w:ilvl="8" w:tplc="58EEFF86" w:tentative="1">
      <w:start w:val="1"/>
      <w:numFmt w:val="bullet"/>
      <w:lvlText w:val=""/>
      <w:lvlJc w:val="left"/>
      <w:pPr>
        <w:tabs>
          <w:tab w:val="num" w:pos="6480"/>
        </w:tabs>
        <w:ind w:left="6480" w:hanging="360"/>
      </w:pPr>
      <w:rPr>
        <w:rFonts w:ascii="Wingdings 2" w:hAnsi="Wingdings 2" w:hint="default"/>
      </w:rPr>
    </w:lvl>
  </w:abstractNum>
  <w:abstractNum w:abstractNumId="27">
    <w:nsid w:val="54E944AD"/>
    <w:multiLevelType w:val="hybridMultilevel"/>
    <w:tmpl w:val="DF568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6F71AF4"/>
    <w:multiLevelType w:val="hybridMultilevel"/>
    <w:tmpl w:val="84705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377651"/>
    <w:multiLevelType w:val="hybridMultilevel"/>
    <w:tmpl w:val="9C68E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A141B3"/>
    <w:multiLevelType w:val="hybridMultilevel"/>
    <w:tmpl w:val="6C8A8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94317C"/>
    <w:multiLevelType w:val="hybridMultilevel"/>
    <w:tmpl w:val="3C201930"/>
    <w:lvl w:ilvl="0" w:tplc="8F02E3CC">
      <w:start w:val="1"/>
      <w:numFmt w:val="bullet"/>
      <w:lvlText w:val=""/>
      <w:lvlJc w:val="left"/>
      <w:pPr>
        <w:tabs>
          <w:tab w:val="num" w:pos="720"/>
        </w:tabs>
        <w:ind w:left="720" w:hanging="360"/>
      </w:pPr>
      <w:rPr>
        <w:rFonts w:ascii="Wingdings 3" w:hAnsi="Wingdings 3" w:hint="default"/>
      </w:rPr>
    </w:lvl>
    <w:lvl w:ilvl="1" w:tplc="BCB865D4" w:tentative="1">
      <w:start w:val="1"/>
      <w:numFmt w:val="bullet"/>
      <w:lvlText w:val=""/>
      <w:lvlJc w:val="left"/>
      <w:pPr>
        <w:tabs>
          <w:tab w:val="num" w:pos="1440"/>
        </w:tabs>
        <w:ind w:left="1440" w:hanging="360"/>
      </w:pPr>
      <w:rPr>
        <w:rFonts w:ascii="Wingdings 3" w:hAnsi="Wingdings 3" w:hint="default"/>
      </w:rPr>
    </w:lvl>
    <w:lvl w:ilvl="2" w:tplc="068EC672" w:tentative="1">
      <w:start w:val="1"/>
      <w:numFmt w:val="bullet"/>
      <w:lvlText w:val=""/>
      <w:lvlJc w:val="left"/>
      <w:pPr>
        <w:tabs>
          <w:tab w:val="num" w:pos="2160"/>
        </w:tabs>
        <w:ind w:left="2160" w:hanging="360"/>
      </w:pPr>
      <w:rPr>
        <w:rFonts w:ascii="Wingdings 3" w:hAnsi="Wingdings 3" w:hint="default"/>
      </w:rPr>
    </w:lvl>
    <w:lvl w:ilvl="3" w:tplc="ADAAE624" w:tentative="1">
      <w:start w:val="1"/>
      <w:numFmt w:val="bullet"/>
      <w:lvlText w:val=""/>
      <w:lvlJc w:val="left"/>
      <w:pPr>
        <w:tabs>
          <w:tab w:val="num" w:pos="2880"/>
        </w:tabs>
        <w:ind w:left="2880" w:hanging="360"/>
      </w:pPr>
      <w:rPr>
        <w:rFonts w:ascii="Wingdings 3" w:hAnsi="Wingdings 3" w:hint="default"/>
      </w:rPr>
    </w:lvl>
    <w:lvl w:ilvl="4" w:tplc="A47258CA" w:tentative="1">
      <w:start w:val="1"/>
      <w:numFmt w:val="bullet"/>
      <w:lvlText w:val=""/>
      <w:lvlJc w:val="left"/>
      <w:pPr>
        <w:tabs>
          <w:tab w:val="num" w:pos="3600"/>
        </w:tabs>
        <w:ind w:left="3600" w:hanging="360"/>
      </w:pPr>
      <w:rPr>
        <w:rFonts w:ascii="Wingdings 3" w:hAnsi="Wingdings 3" w:hint="default"/>
      </w:rPr>
    </w:lvl>
    <w:lvl w:ilvl="5" w:tplc="90B4D25C" w:tentative="1">
      <w:start w:val="1"/>
      <w:numFmt w:val="bullet"/>
      <w:lvlText w:val=""/>
      <w:lvlJc w:val="left"/>
      <w:pPr>
        <w:tabs>
          <w:tab w:val="num" w:pos="4320"/>
        </w:tabs>
        <w:ind w:left="4320" w:hanging="360"/>
      </w:pPr>
      <w:rPr>
        <w:rFonts w:ascii="Wingdings 3" w:hAnsi="Wingdings 3" w:hint="default"/>
      </w:rPr>
    </w:lvl>
    <w:lvl w:ilvl="6" w:tplc="8EA8401E" w:tentative="1">
      <w:start w:val="1"/>
      <w:numFmt w:val="bullet"/>
      <w:lvlText w:val=""/>
      <w:lvlJc w:val="left"/>
      <w:pPr>
        <w:tabs>
          <w:tab w:val="num" w:pos="5040"/>
        </w:tabs>
        <w:ind w:left="5040" w:hanging="360"/>
      </w:pPr>
      <w:rPr>
        <w:rFonts w:ascii="Wingdings 3" w:hAnsi="Wingdings 3" w:hint="default"/>
      </w:rPr>
    </w:lvl>
    <w:lvl w:ilvl="7" w:tplc="3304A8F8" w:tentative="1">
      <w:start w:val="1"/>
      <w:numFmt w:val="bullet"/>
      <w:lvlText w:val=""/>
      <w:lvlJc w:val="left"/>
      <w:pPr>
        <w:tabs>
          <w:tab w:val="num" w:pos="5760"/>
        </w:tabs>
        <w:ind w:left="5760" w:hanging="360"/>
      </w:pPr>
      <w:rPr>
        <w:rFonts w:ascii="Wingdings 3" w:hAnsi="Wingdings 3" w:hint="default"/>
      </w:rPr>
    </w:lvl>
    <w:lvl w:ilvl="8" w:tplc="9C98EF16" w:tentative="1">
      <w:start w:val="1"/>
      <w:numFmt w:val="bullet"/>
      <w:lvlText w:val=""/>
      <w:lvlJc w:val="left"/>
      <w:pPr>
        <w:tabs>
          <w:tab w:val="num" w:pos="6480"/>
        </w:tabs>
        <w:ind w:left="6480" w:hanging="360"/>
      </w:pPr>
      <w:rPr>
        <w:rFonts w:ascii="Wingdings 3" w:hAnsi="Wingdings 3" w:hint="default"/>
      </w:rPr>
    </w:lvl>
  </w:abstractNum>
  <w:abstractNum w:abstractNumId="32">
    <w:nsid w:val="77B06758"/>
    <w:multiLevelType w:val="hybridMultilevel"/>
    <w:tmpl w:val="548AAB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EE2E7C"/>
    <w:multiLevelType w:val="hybridMultilevel"/>
    <w:tmpl w:val="31169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C547000"/>
    <w:multiLevelType w:val="hybridMultilevel"/>
    <w:tmpl w:val="66B00290"/>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E461D44"/>
    <w:multiLevelType w:val="hybridMultilevel"/>
    <w:tmpl w:val="D9FC5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4"/>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num>
  <w:num w:numId="4">
    <w:abstractNumId w:val="17"/>
  </w:num>
  <w:num w:numId="5">
    <w:abstractNumId w:val="4"/>
  </w:num>
  <w:num w:numId="6">
    <w:abstractNumId w:val="23"/>
  </w:num>
  <w:num w:numId="7">
    <w:abstractNumId w:val="0"/>
  </w:num>
  <w:num w:numId="8">
    <w:abstractNumId w:val="10"/>
  </w:num>
  <w:num w:numId="9">
    <w:abstractNumId w:val="32"/>
  </w:num>
  <w:num w:numId="10">
    <w:abstractNumId w:val="11"/>
  </w:num>
  <w:num w:numId="11">
    <w:abstractNumId w:val="33"/>
  </w:num>
  <w:num w:numId="12">
    <w:abstractNumId w:val="22"/>
  </w:num>
  <w:num w:numId="13">
    <w:abstractNumId w:val="21"/>
  </w:num>
  <w:num w:numId="14">
    <w:abstractNumId w:val="3"/>
  </w:num>
  <w:num w:numId="15">
    <w:abstractNumId w:val="35"/>
  </w:num>
  <w:num w:numId="16">
    <w:abstractNumId w:val="30"/>
  </w:num>
  <w:num w:numId="17">
    <w:abstractNumId w:val="24"/>
  </w:num>
  <w:num w:numId="18">
    <w:abstractNumId w:val="14"/>
  </w:num>
  <w:num w:numId="19">
    <w:abstractNumId w:val="12"/>
  </w:num>
  <w:num w:numId="20">
    <w:abstractNumId w:val="13"/>
  </w:num>
  <w:num w:numId="21">
    <w:abstractNumId w:val="27"/>
  </w:num>
  <w:num w:numId="22">
    <w:abstractNumId w:val="1"/>
  </w:num>
  <w:num w:numId="23">
    <w:abstractNumId w:val="5"/>
  </w:num>
  <w:num w:numId="24">
    <w:abstractNumId w:val="20"/>
  </w:num>
  <w:num w:numId="25">
    <w:abstractNumId w:val="26"/>
  </w:num>
  <w:num w:numId="26">
    <w:abstractNumId w:val="29"/>
  </w:num>
  <w:num w:numId="27">
    <w:abstractNumId w:val="19"/>
  </w:num>
  <w:num w:numId="28">
    <w:abstractNumId w:val="31"/>
  </w:num>
  <w:num w:numId="29">
    <w:abstractNumId w:val="2"/>
  </w:num>
  <w:num w:numId="30">
    <w:abstractNumId w:val="28"/>
  </w:num>
  <w:num w:numId="31">
    <w:abstractNumId w:val="9"/>
  </w:num>
  <w:num w:numId="32">
    <w:abstractNumId w:val="18"/>
  </w:num>
  <w:num w:numId="33">
    <w:abstractNumId w:val="16"/>
  </w:num>
  <w:num w:numId="34">
    <w:abstractNumId w:val="7"/>
  </w:num>
  <w:num w:numId="3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15"/>
  </w:num>
  <w:num w:numId="40">
    <w:abstractNumId w:val="25"/>
  </w:num>
  <w:num w:numId="41">
    <w:abstractNumId w:val="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606C79"/>
    <w:rsid w:val="00001A0A"/>
    <w:rsid w:val="000031AC"/>
    <w:rsid w:val="000038E1"/>
    <w:rsid w:val="00003991"/>
    <w:rsid w:val="000053E0"/>
    <w:rsid w:val="00005E73"/>
    <w:rsid w:val="000069D0"/>
    <w:rsid w:val="00007E09"/>
    <w:rsid w:val="000101A9"/>
    <w:rsid w:val="00011471"/>
    <w:rsid w:val="00014DB1"/>
    <w:rsid w:val="00021E17"/>
    <w:rsid w:val="000236EA"/>
    <w:rsid w:val="000237BD"/>
    <w:rsid w:val="0002508B"/>
    <w:rsid w:val="00026944"/>
    <w:rsid w:val="00027CEB"/>
    <w:rsid w:val="00030614"/>
    <w:rsid w:val="00030B82"/>
    <w:rsid w:val="00030D06"/>
    <w:rsid w:val="000312D3"/>
    <w:rsid w:val="000315A6"/>
    <w:rsid w:val="00031B52"/>
    <w:rsid w:val="00032380"/>
    <w:rsid w:val="0003293D"/>
    <w:rsid w:val="00033298"/>
    <w:rsid w:val="00035C00"/>
    <w:rsid w:val="00036151"/>
    <w:rsid w:val="00036713"/>
    <w:rsid w:val="00037DDD"/>
    <w:rsid w:val="0004066B"/>
    <w:rsid w:val="000411CB"/>
    <w:rsid w:val="000418C3"/>
    <w:rsid w:val="0004249F"/>
    <w:rsid w:val="00042CEC"/>
    <w:rsid w:val="00045667"/>
    <w:rsid w:val="00046035"/>
    <w:rsid w:val="0004673D"/>
    <w:rsid w:val="0005202E"/>
    <w:rsid w:val="00052756"/>
    <w:rsid w:val="0005323B"/>
    <w:rsid w:val="00053FF8"/>
    <w:rsid w:val="00054A3E"/>
    <w:rsid w:val="0005625B"/>
    <w:rsid w:val="000563F9"/>
    <w:rsid w:val="0005700A"/>
    <w:rsid w:val="000623F5"/>
    <w:rsid w:val="000631C5"/>
    <w:rsid w:val="00063920"/>
    <w:rsid w:val="00066499"/>
    <w:rsid w:val="00067EB2"/>
    <w:rsid w:val="00070A85"/>
    <w:rsid w:val="00074D25"/>
    <w:rsid w:val="000750F6"/>
    <w:rsid w:val="00075204"/>
    <w:rsid w:val="0007594B"/>
    <w:rsid w:val="00081E1A"/>
    <w:rsid w:val="000829D5"/>
    <w:rsid w:val="00082CD4"/>
    <w:rsid w:val="00084515"/>
    <w:rsid w:val="00090C1F"/>
    <w:rsid w:val="00091088"/>
    <w:rsid w:val="000924E4"/>
    <w:rsid w:val="0009316B"/>
    <w:rsid w:val="00095E5F"/>
    <w:rsid w:val="000966B7"/>
    <w:rsid w:val="00096D18"/>
    <w:rsid w:val="00096EF6"/>
    <w:rsid w:val="000976FE"/>
    <w:rsid w:val="00097C5A"/>
    <w:rsid w:val="000A0070"/>
    <w:rsid w:val="000A285C"/>
    <w:rsid w:val="000A2A96"/>
    <w:rsid w:val="000A2BBE"/>
    <w:rsid w:val="000A3992"/>
    <w:rsid w:val="000A5229"/>
    <w:rsid w:val="000B059A"/>
    <w:rsid w:val="000B2043"/>
    <w:rsid w:val="000B20E8"/>
    <w:rsid w:val="000B2E80"/>
    <w:rsid w:val="000B4025"/>
    <w:rsid w:val="000B447B"/>
    <w:rsid w:val="000B469B"/>
    <w:rsid w:val="000B7C83"/>
    <w:rsid w:val="000C208C"/>
    <w:rsid w:val="000C4DCC"/>
    <w:rsid w:val="000C5E63"/>
    <w:rsid w:val="000D149D"/>
    <w:rsid w:val="000D1BEB"/>
    <w:rsid w:val="000D205F"/>
    <w:rsid w:val="000D2096"/>
    <w:rsid w:val="000D2848"/>
    <w:rsid w:val="000D2F73"/>
    <w:rsid w:val="000D4461"/>
    <w:rsid w:val="000D461F"/>
    <w:rsid w:val="000D4931"/>
    <w:rsid w:val="000D6786"/>
    <w:rsid w:val="000D7D83"/>
    <w:rsid w:val="000E100D"/>
    <w:rsid w:val="000E177B"/>
    <w:rsid w:val="000E1BC9"/>
    <w:rsid w:val="000E2510"/>
    <w:rsid w:val="000E497B"/>
    <w:rsid w:val="000E5F10"/>
    <w:rsid w:val="000E612E"/>
    <w:rsid w:val="000E73A4"/>
    <w:rsid w:val="000F340D"/>
    <w:rsid w:val="000F37BC"/>
    <w:rsid w:val="000F3829"/>
    <w:rsid w:val="000F4A1E"/>
    <w:rsid w:val="000F4AD0"/>
    <w:rsid w:val="000F4F7E"/>
    <w:rsid w:val="000F7D8A"/>
    <w:rsid w:val="000F7EA5"/>
    <w:rsid w:val="001007DF"/>
    <w:rsid w:val="00100820"/>
    <w:rsid w:val="001027AD"/>
    <w:rsid w:val="0010388F"/>
    <w:rsid w:val="00105E77"/>
    <w:rsid w:val="001063E6"/>
    <w:rsid w:val="00106C31"/>
    <w:rsid w:val="0011032A"/>
    <w:rsid w:val="00113D6D"/>
    <w:rsid w:val="00115442"/>
    <w:rsid w:val="00116304"/>
    <w:rsid w:val="00116E6E"/>
    <w:rsid w:val="00117073"/>
    <w:rsid w:val="00117343"/>
    <w:rsid w:val="0012070D"/>
    <w:rsid w:val="00122E51"/>
    <w:rsid w:val="0012386B"/>
    <w:rsid w:val="001239EB"/>
    <w:rsid w:val="0012544B"/>
    <w:rsid w:val="00125F0B"/>
    <w:rsid w:val="00127485"/>
    <w:rsid w:val="00127D30"/>
    <w:rsid w:val="00130A71"/>
    <w:rsid w:val="001325D4"/>
    <w:rsid w:val="00133C95"/>
    <w:rsid w:val="00133F28"/>
    <w:rsid w:val="001346C7"/>
    <w:rsid w:val="00134DC1"/>
    <w:rsid w:val="00134F2E"/>
    <w:rsid w:val="00136203"/>
    <w:rsid w:val="001378E0"/>
    <w:rsid w:val="001410E9"/>
    <w:rsid w:val="00142073"/>
    <w:rsid w:val="001435A2"/>
    <w:rsid w:val="0014420B"/>
    <w:rsid w:val="001476DD"/>
    <w:rsid w:val="00150F7B"/>
    <w:rsid w:val="00151547"/>
    <w:rsid w:val="00151A9C"/>
    <w:rsid w:val="00153C22"/>
    <w:rsid w:val="001551F9"/>
    <w:rsid w:val="001576E9"/>
    <w:rsid w:val="00157830"/>
    <w:rsid w:val="001602D5"/>
    <w:rsid w:val="001604A9"/>
    <w:rsid w:val="00160AF4"/>
    <w:rsid w:val="00161996"/>
    <w:rsid w:val="001622D6"/>
    <w:rsid w:val="0016286A"/>
    <w:rsid w:val="001629E8"/>
    <w:rsid w:val="00164232"/>
    <w:rsid w:val="0016492B"/>
    <w:rsid w:val="00166006"/>
    <w:rsid w:val="00166764"/>
    <w:rsid w:val="001670FB"/>
    <w:rsid w:val="00170101"/>
    <w:rsid w:val="00170821"/>
    <w:rsid w:val="00170BDB"/>
    <w:rsid w:val="0017165F"/>
    <w:rsid w:val="0017169C"/>
    <w:rsid w:val="00171A83"/>
    <w:rsid w:val="00173310"/>
    <w:rsid w:val="00173C35"/>
    <w:rsid w:val="001755FD"/>
    <w:rsid w:val="00175904"/>
    <w:rsid w:val="00175D90"/>
    <w:rsid w:val="0017633C"/>
    <w:rsid w:val="00176E02"/>
    <w:rsid w:val="001771E1"/>
    <w:rsid w:val="001778DE"/>
    <w:rsid w:val="00177916"/>
    <w:rsid w:val="0018028E"/>
    <w:rsid w:val="00181045"/>
    <w:rsid w:val="00181D29"/>
    <w:rsid w:val="0018269A"/>
    <w:rsid w:val="00183E2A"/>
    <w:rsid w:val="00184129"/>
    <w:rsid w:val="00185789"/>
    <w:rsid w:val="001903F5"/>
    <w:rsid w:val="001933D9"/>
    <w:rsid w:val="001942C8"/>
    <w:rsid w:val="00195D7B"/>
    <w:rsid w:val="00196632"/>
    <w:rsid w:val="00196CC2"/>
    <w:rsid w:val="001973C5"/>
    <w:rsid w:val="001973DF"/>
    <w:rsid w:val="001A271B"/>
    <w:rsid w:val="001A2DA0"/>
    <w:rsid w:val="001A439B"/>
    <w:rsid w:val="001A48F7"/>
    <w:rsid w:val="001A5085"/>
    <w:rsid w:val="001A78F1"/>
    <w:rsid w:val="001A7B78"/>
    <w:rsid w:val="001B489A"/>
    <w:rsid w:val="001B54BC"/>
    <w:rsid w:val="001B6F84"/>
    <w:rsid w:val="001B7520"/>
    <w:rsid w:val="001B7C24"/>
    <w:rsid w:val="001C0C8C"/>
    <w:rsid w:val="001C0DA0"/>
    <w:rsid w:val="001C19C6"/>
    <w:rsid w:val="001C24C1"/>
    <w:rsid w:val="001C26D7"/>
    <w:rsid w:val="001C3305"/>
    <w:rsid w:val="001C3897"/>
    <w:rsid w:val="001C3E71"/>
    <w:rsid w:val="001C6735"/>
    <w:rsid w:val="001D0329"/>
    <w:rsid w:val="001D077C"/>
    <w:rsid w:val="001D126C"/>
    <w:rsid w:val="001D3331"/>
    <w:rsid w:val="001D3CD3"/>
    <w:rsid w:val="001D57BA"/>
    <w:rsid w:val="001D608D"/>
    <w:rsid w:val="001D60FF"/>
    <w:rsid w:val="001D6537"/>
    <w:rsid w:val="001E0060"/>
    <w:rsid w:val="001E1822"/>
    <w:rsid w:val="001E33B6"/>
    <w:rsid w:val="001E4ED2"/>
    <w:rsid w:val="001E67AB"/>
    <w:rsid w:val="001E7C6B"/>
    <w:rsid w:val="001F09BC"/>
    <w:rsid w:val="001F2595"/>
    <w:rsid w:val="001F33A1"/>
    <w:rsid w:val="001F43D6"/>
    <w:rsid w:val="001F46DA"/>
    <w:rsid w:val="001F5D40"/>
    <w:rsid w:val="00200BE3"/>
    <w:rsid w:val="00201112"/>
    <w:rsid w:val="00201808"/>
    <w:rsid w:val="00205843"/>
    <w:rsid w:val="00207A6E"/>
    <w:rsid w:val="00210950"/>
    <w:rsid w:val="0021177F"/>
    <w:rsid w:val="00214588"/>
    <w:rsid w:val="002146C6"/>
    <w:rsid w:val="0022025F"/>
    <w:rsid w:val="00220CAE"/>
    <w:rsid w:val="00224E40"/>
    <w:rsid w:val="00225F9A"/>
    <w:rsid w:val="0023027E"/>
    <w:rsid w:val="002310E1"/>
    <w:rsid w:val="002312BA"/>
    <w:rsid w:val="00234686"/>
    <w:rsid w:val="00234814"/>
    <w:rsid w:val="00242E5A"/>
    <w:rsid w:val="0025051E"/>
    <w:rsid w:val="0025080D"/>
    <w:rsid w:val="00250C2A"/>
    <w:rsid w:val="00252013"/>
    <w:rsid w:val="00253439"/>
    <w:rsid w:val="00253A06"/>
    <w:rsid w:val="0025539D"/>
    <w:rsid w:val="00256439"/>
    <w:rsid w:val="0025716F"/>
    <w:rsid w:val="0026084E"/>
    <w:rsid w:val="00261872"/>
    <w:rsid w:val="002622DA"/>
    <w:rsid w:val="00262747"/>
    <w:rsid w:val="00263F3C"/>
    <w:rsid w:val="00265E90"/>
    <w:rsid w:val="00265F47"/>
    <w:rsid w:val="00267B51"/>
    <w:rsid w:val="002715EB"/>
    <w:rsid w:val="002725A1"/>
    <w:rsid w:val="00276315"/>
    <w:rsid w:val="0027702C"/>
    <w:rsid w:val="002779C9"/>
    <w:rsid w:val="002819FB"/>
    <w:rsid w:val="00281F3C"/>
    <w:rsid w:val="002820C9"/>
    <w:rsid w:val="00284626"/>
    <w:rsid w:val="00285BB9"/>
    <w:rsid w:val="00287758"/>
    <w:rsid w:val="00287D4B"/>
    <w:rsid w:val="00291C23"/>
    <w:rsid w:val="00292C11"/>
    <w:rsid w:val="0029321E"/>
    <w:rsid w:val="0029450C"/>
    <w:rsid w:val="00294E72"/>
    <w:rsid w:val="00295B1D"/>
    <w:rsid w:val="002961A6"/>
    <w:rsid w:val="00296B79"/>
    <w:rsid w:val="002A06E8"/>
    <w:rsid w:val="002A082A"/>
    <w:rsid w:val="002A14DA"/>
    <w:rsid w:val="002A1E3F"/>
    <w:rsid w:val="002A4F02"/>
    <w:rsid w:val="002A5759"/>
    <w:rsid w:val="002A5B7B"/>
    <w:rsid w:val="002A6CA9"/>
    <w:rsid w:val="002B11BB"/>
    <w:rsid w:val="002B3768"/>
    <w:rsid w:val="002B3F9B"/>
    <w:rsid w:val="002B49D5"/>
    <w:rsid w:val="002B4DDF"/>
    <w:rsid w:val="002B5CCC"/>
    <w:rsid w:val="002B7CA7"/>
    <w:rsid w:val="002C21E3"/>
    <w:rsid w:val="002C313A"/>
    <w:rsid w:val="002C3B24"/>
    <w:rsid w:val="002C3CDB"/>
    <w:rsid w:val="002C6B6A"/>
    <w:rsid w:val="002D1006"/>
    <w:rsid w:val="002D128B"/>
    <w:rsid w:val="002D1959"/>
    <w:rsid w:val="002D2C0B"/>
    <w:rsid w:val="002D3D56"/>
    <w:rsid w:val="002D46E5"/>
    <w:rsid w:val="002E01C2"/>
    <w:rsid w:val="002E0C7E"/>
    <w:rsid w:val="002E1267"/>
    <w:rsid w:val="002E3598"/>
    <w:rsid w:val="002E71F7"/>
    <w:rsid w:val="002F034C"/>
    <w:rsid w:val="002F0970"/>
    <w:rsid w:val="002F1617"/>
    <w:rsid w:val="002F592C"/>
    <w:rsid w:val="002F5A25"/>
    <w:rsid w:val="002F70BE"/>
    <w:rsid w:val="0030055C"/>
    <w:rsid w:val="00301F8C"/>
    <w:rsid w:val="00304870"/>
    <w:rsid w:val="003049A1"/>
    <w:rsid w:val="00305775"/>
    <w:rsid w:val="00305F8D"/>
    <w:rsid w:val="00307587"/>
    <w:rsid w:val="00307674"/>
    <w:rsid w:val="00307B58"/>
    <w:rsid w:val="00307D86"/>
    <w:rsid w:val="00312A62"/>
    <w:rsid w:val="00313C8C"/>
    <w:rsid w:val="00315B9E"/>
    <w:rsid w:val="00315E48"/>
    <w:rsid w:val="00316862"/>
    <w:rsid w:val="00316BEC"/>
    <w:rsid w:val="00316E81"/>
    <w:rsid w:val="00317ED5"/>
    <w:rsid w:val="00321545"/>
    <w:rsid w:val="0032175F"/>
    <w:rsid w:val="00321CE6"/>
    <w:rsid w:val="00323C25"/>
    <w:rsid w:val="00325534"/>
    <w:rsid w:val="00327973"/>
    <w:rsid w:val="00330C37"/>
    <w:rsid w:val="003310A2"/>
    <w:rsid w:val="00331215"/>
    <w:rsid w:val="0033124E"/>
    <w:rsid w:val="00332B35"/>
    <w:rsid w:val="00333FA9"/>
    <w:rsid w:val="003354F6"/>
    <w:rsid w:val="0033634F"/>
    <w:rsid w:val="00340EC9"/>
    <w:rsid w:val="00343075"/>
    <w:rsid w:val="0034368E"/>
    <w:rsid w:val="003437A0"/>
    <w:rsid w:val="00343820"/>
    <w:rsid w:val="00344646"/>
    <w:rsid w:val="00344C8D"/>
    <w:rsid w:val="00344E08"/>
    <w:rsid w:val="00345B4D"/>
    <w:rsid w:val="00345E12"/>
    <w:rsid w:val="0034728F"/>
    <w:rsid w:val="00350BAF"/>
    <w:rsid w:val="003512BC"/>
    <w:rsid w:val="00353F23"/>
    <w:rsid w:val="003545BC"/>
    <w:rsid w:val="003555B9"/>
    <w:rsid w:val="003576B3"/>
    <w:rsid w:val="00357875"/>
    <w:rsid w:val="00360D0E"/>
    <w:rsid w:val="003610E9"/>
    <w:rsid w:val="00361F02"/>
    <w:rsid w:val="0036271D"/>
    <w:rsid w:val="00364437"/>
    <w:rsid w:val="0036478F"/>
    <w:rsid w:val="00364E17"/>
    <w:rsid w:val="003675D9"/>
    <w:rsid w:val="00367D6A"/>
    <w:rsid w:val="00367D79"/>
    <w:rsid w:val="00370790"/>
    <w:rsid w:val="0037333D"/>
    <w:rsid w:val="003744A8"/>
    <w:rsid w:val="00375E55"/>
    <w:rsid w:val="00380C6C"/>
    <w:rsid w:val="003818EE"/>
    <w:rsid w:val="00382CE8"/>
    <w:rsid w:val="00383FD1"/>
    <w:rsid w:val="00384976"/>
    <w:rsid w:val="00386550"/>
    <w:rsid w:val="003869FE"/>
    <w:rsid w:val="00390F64"/>
    <w:rsid w:val="003917E6"/>
    <w:rsid w:val="00392762"/>
    <w:rsid w:val="003932D8"/>
    <w:rsid w:val="003937CA"/>
    <w:rsid w:val="0039389A"/>
    <w:rsid w:val="0039397C"/>
    <w:rsid w:val="003951C9"/>
    <w:rsid w:val="00395702"/>
    <w:rsid w:val="00396A71"/>
    <w:rsid w:val="00397F59"/>
    <w:rsid w:val="003A19B3"/>
    <w:rsid w:val="003A4690"/>
    <w:rsid w:val="003A5420"/>
    <w:rsid w:val="003A77CE"/>
    <w:rsid w:val="003B0D82"/>
    <w:rsid w:val="003B18AA"/>
    <w:rsid w:val="003B1CA8"/>
    <w:rsid w:val="003B1EDC"/>
    <w:rsid w:val="003B2D1D"/>
    <w:rsid w:val="003B2F36"/>
    <w:rsid w:val="003B369A"/>
    <w:rsid w:val="003B4469"/>
    <w:rsid w:val="003B48BE"/>
    <w:rsid w:val="003B736A"/>
    <w:rsid w:val="003C0776"/>
    <w:rsid w:val="003C1AB2"/>
    <w:rsid w:val="003C2C14"/>
    <w:rsid w:val="003C39A9"/>
    <w:rsid w:val="003C4BC7"/>
    <w:rsid w:val="003C52CA"/>
    <w:rsid w:val="003D1004"/>
    <w:rsid w:val="003D29C9"/>
    <w:rsid w:val="003D2D84"/>
    <w:rsid w:val="003D6C66"/>
    <w:rsid w:val="003D7281"/>
    <w:rsid w:val="003E09CE"/>
    <w:rsid w:val="003E475D"/>
    <w:rsid w:val="003E48C8"/>
    <w:rsid w:val="003F1857"/>
    <w:rsid w:val="003F1C3B"/>
    <w:rsid w:val="003F1F08"/>
    <w:rsid w:val="003F215F"/>
    <w:rsid w:val="003F4599"/>
    <w:rsid w:val="003F7959"/>
    <w:rsid w:val="003F7F8B"/>
    <w:rsid w:val="004008E0"/>
    <w:rsid w:val="00402BB6"/>
    <w:rsid w:val="00403223"/>
    <w:rsid w:val="0040569C"/>
    <w:rsid w:val="00405F44"/>
    <w:rsid w:val="004078CF"/>
    <w:rsid w:val="00411492"/>
    <w:rsid w:val="004116C0"/>
    <w:rsid w:val="00411A22"/>
    <w:rsid w:val="0041414A"/>
    <w:rsid w:val="00414EE7"/>
    <w:rsid w:val="00414F6B"/>
    <w:rsid w:val="00415BAE"/>
    <w:rsid w:val="00416094"/>
    <w:rsid w:val="00416D62"/>
    <w:rsid w:val="00417C11"/>
    <w:rsid w:val="00420DCE"/>
    <w:rsid w:val="004218FD"/>
    <w:rsid w:val="00421A6F"/>
    <w:rsid w:val="00424B3C"/>
    <w:rsid w:val="0042750D"/>
    <w:rsid w:val="00431066"/>
    <w:rsid w:val="004314FE"/>
    <w:rsid w:val="00433306"/>
    <w:rsid w:val="004333A2"/>
    <w:rsid w:val="004363A3"/>
    <w:rsid w:val="00437796"/>
    <w:rsid w:val="00437D56"/>
    <w:rsid w:val="00440121"/>
    <w:rsid w:val="00440A90"/>
    <w:rsid w:val="00440E5E"/>
    <w:rsid w:val="0044376B"/>
    <w:rsid w:val="00444039"/>
    <w:rsid w:val="004467D9"/>
    <w:rsid w:val="004510F2"/>
    <w:rsid w:val="0045125A"/>
    <w:rsid w:val="004514E7"/>
    <w:rsid w:val="00451DCE"/>
    <w:rsid w:val="0045387C"/>
    <w:rsid w:val="004541B1"/>
    <w:rsid w:val="00455447"/>
    <w:rsid w:val="00457AEE"/>
    <w:rsid w:val="0046053B"/>
    <w:rsid w:val="00460B45"/>
    <w:rsid w:val="00461617"/>
    <w:rsid w:val="0046246F"/>
    <w:rsid w:val="00462741"/>
    <w:rsid w:val="00462B5C"/>
    <w:rsid w:val="00463537"/>
    <w:rsid w:val="00463D4C"/>
    <w:rsid w:val="00463FA2"/>
    <w:rsid w:val="00467BD3"/>
    <w:rsid w:val="00467C46"/>
    <w:rsid w:val="00467F54"/>
    <w:rsid w:val="00470434"/>
    <w:rsid w:val="004707A5"/>
    <w:rsid w:val="00470981"/>
    <w:rsid w:val="00471767"/>
    <w:rsid w:val="004744C3"/>
    <w:rsid w:val="00474E8F"/>
    <w:rsid w:val="00474ED9"/>
    <w:rsid w:val="004751D6"/>
    <w:rsid w:val="004752C3"/>
    <w:rsid w:val="0047560A"/>
    <w:rsid w:val="00480743"/>
    <w:rsid w:val="00480A37"/>
    <w:rsid w:val="004840F8"/>
    <w:rsid w:val="00485AA6"/>
    <w:rsid w:val="00485B80"/>
    <w:rsid w:val="00485EB6"/>
    <w:rsid w:val="004860A1"/>
    <w:rsid w:val="0048684D"/>
    <w:rsid w:val="004877DA"/>
    <w:rsid w:val="00491646"/>
    <w:rsid w:val="00492C1A"/>
    <w:rsid w:val="00493E80"/>
    <w:rsid w:val="00494842"/>
    <w:rsid w:val="00495728"/>
    <w:rsid w:val="004962DD"/>
    <w:rsid w:val="00496C1E"/>
    <w:rsid w:val="00496CA3"/>
    <w:rsid w:val="00497104"/>
    <w:rsid w:val="004A12E8"/>
    <w:rsid w:val="004A2BDB"/>
    <w:rsid w:val="004A3415"/>
    <w:rsid w:val="004A4466"/>
    <w:rsid w:val="004A6778"/>
    <w:rsid w:val="004A6E26"/>
    <w:rsid w:val="004B172F"/>
    <w:rsid w:val="004B193E"/>
    <w:rsid w:val="004B1D23"/>
    <w:rsid w:val="004B45A1"/>
    <w:rsid w:val="004B4FFA"/>
    <w:rsid w:val="004B58F3"/>
    <w:rsid w:val="004B6893"/>
    <w:rsid w:val="004B7E3D"/>
    <w:rsid w:val="004C0070"/>
    <w:rsid w:val="004C0A62"/>
    <w:rsid w:val="004C12F8"/>
    <w:rsid w:val="004C15AC"/>
    <w:rsid w:val="004C199C"/>
    <w:rsid w:val="004C28F0"/>
    <w:rsid w:val="004C32E0"/>
    <w:rsid w:val="004C5A72"/>
    <w:rsid w:val="004C5C2C"/>
    <w:rsid w:val="004C6C3E"/>
    <w:rsid w:val="004D271B"/>
    <w:rsid w:val="004D2D15"/>
    <w:rsid w:val="004D5B80"/>
    <w:rsid w:val="004D64B5"/>
    <w:rsid w:val="004D764E"/>
    <w:rsid w:val="004E0681"/>
    <w:rsid w:val="004E0E17"/>
    <w:rsid w:val="004E1138"/>
    <w:rsid w:val="004E78C7"/>
    <w:rsid w:val="004F08DD"/>
    <w:rsid w:val="004F0B71"/>
    <w:rsid w:val="004F202A"/>
    <w:rsid w:val="004F473B"/>
    <w:rsid w:val="004F53F6"/>
    <w:rsid w:val="004F56DE"/>
    <w:rsid w:val="004F5FEE"/>
    <w:rsid w:val="004F6EA0"/>
    <w:rsid w:val="004F7539"/>
    <w:rsid w:val="004F75E2"/>
    <w:rsid w:val="005002AF"/>
    <w:rsid w:val="005006A9"/>
    <w:rsid w:val="00502364"/>
    <w:rsid w:val="00502B97"/>
    <w:rsid w:val="00507496"/>
    <w:rsid w:val="005078E4"/>
    <w:rsid w:val="00507FFE"/>
    <w:rsid w:val="005103ED"/>
    <w:rsid w:val="00510504"/>
    <w:rsid w:val="005105A5"/>
    <w:rsid w:val="00511946"/>
    <w:rsid w:val="005139A9"/>
    <w:rsid w:val="00513A09"/>
    <w:rsid w:val="005145CD"/>
    <w:rsid w:val="00514906"/>
    <w:rsid w:val="00514D5D"/>
    <w:rsid w:val="00514F71"/>
    <w:rsid w:val="005150B4"/>
    <w:rsid w:val="00516438"/>
    <w:rsid w:val="005167A9"/>
    <w:rsid w:val="005169E1"/>
    <w:rsid w:val="00517D13"/>
    <w:rsid w:val="00521BBF"/>
    <w:rsid w:val="00522C91"/>
    <w:rsid w:val="00525F9C"/>
    <w:rsid w:val="00531E1C"/>
    <w:rsid w:val="00532CEF"/>
    <w:rsid w:val="005331B0"/>
    <w:rsid w:val="005336EE"/>
    <w:rsid w:val="0053621D"/>
    <w:rsid w:val="0054223C"/>
    <w:rsid w:val="0054296F"/>
    <w:rsid w:val="00542C44"/>
    <w:rsid w:val="00543AEC"/>
    <w:rsid w:val="0054541C"/>
    <w:rsid w:val="00545BA3"/>
    <w:rsid w:val="005472F7"/>
    <w:rsid w:val="00551C09"/>
    <w:rsid w:val="00553E3E"/>
    <w:rsid w:val="00554C41"/>
    <w:rsid w:val="0055588B"/>
    <w:rsid w:val="005572F5"/>
    <w:rsid w:val="00557533"/>
    <w:rsid w:val="005603BB"/>
    <w:rsid w:val="00560642"/>
    <w:rsid w:val="005614EC"/>
    <w:rsid w:val="005633F4"/>
    <w:rsid w:val="00564EC9"/>
    <w:rsid w:val="005657A9"/>
    <w:rsid w:val="0057189E"/>
    <w:rsid w:val="00572450"/>
    <w:rsid w:val="00573179"/>
    <w:rsid w:val="00573342"/>
    <w:rsid w:val="00573EC7"/>
    <w:rsid w:val="00573F0F"/>
    <w:rsid w:val="005743E3"/>
    <w:rsid w:val="00574859"/>
    <w:rsid w:val="005765C0"/>
    <w:rsid w:val="00582404"/>
    <w:rsid w:val="00585BCE"/>
    <w:rsid w:val="00586684"/>
    <w:rsid w:val="00586EBD"/>
    <w:rsid w:val="00591D31"/>
    <w:rsid w:val="0059469D"/>
    <w:rsid w:val="00594F4B"/>
    <w:rsid w:val="005952A6"/>
    <w:rsid w:val="0059615F"/>
    <w:rsid w:val="005977B8"/>
    <w:rsid w:val="005A2307"/>
    <w:rsid w:val="005A3442"/>
    <w:rsid w:val="005A3538"/>
    <w:rsid w:val="005A4F81"/>
    <w:rsid w:val="005A5474"/>
    <w:rsid w:val="005A6914"/>
    <w:rsid w:val="005B0D8B"/>
    <w:rsid w:val="005B1D0D"/>
    <w:rsid w:val="005B25D5"/>
    <w:rsid w:val="005B35CF"/>
    <w:rsid w:val="005B4745"/>
    <w:rsid w:val="005B4A16"/>
    <w:rsid w:val="005B5D4D"/>
    <w:rsid w:val="005B6CC2"/>
    <w:rsid w:val="005C0191"/>
    <w:rsid w:val="005C06D8"/>
    <w:rsid w:val="005C3E71"/>
    <w:rsid w:val="005C4573"/>
    <w:rsid w:val="005C50D0"/>
    <w:rsid w:val="005C58C0"/>
    <w:rsid w:val="005C5A69"/>
    <w:rsid w:val="005C7FED"/>
    <w:rsid w:val="005D0877"/>
    <w:rsid w:val="005D21A9"/>
    <w:rsid w:val="005D2346"/>
    <w:rsid w:val="005D25F9"/>
    <w:rsid w:val="005D408B"/>
    <w:rsid w:val="005D4FED"/>
    <w:rsid w:val="005D5635"/>
    <w:rsid w:val="005E1A15"/>
    <w:rsid w:val="005E1DD6"/>
    <w:rsid w:val="005E20A5"/>
    <w:rsid w:val="005E2335"/>
    <w:rsid w:val="005E3225"/>
    <w:rsid w:val="005E4ABD"/>
    <w:rsid w:val="005E590F"/>
    <w:rsid w:val="005E6346"/>
    <w:rsid w:val="005E6855"/>
    <w:rsid w:val="005F1416"/>
    <w:rsid w:val="005F141B"/>
    <w:rsid w:val="005F1AC3"/>
    <w:rsid w:val="005F1DAD"/>
    <w:rsid w:val="005F3372"/>
    <w:rsid w:val="005F7737"/>
    <w:rsid w:val="00606C79"/>
    <w:rsid w:val="0061220A"/>
    <w:rsid w:val="006123C8"/>
    <w:rsid w:val="00612A96"/>
    <w:rsid w:val="00612D3C"/>
    <w:rsid w:val="00612EEB"/>
    <w:rsid w:val="006149A6"/>
    <w:rsid w:val="006168CE"/>
    <w:rsid w:val="00616C1B"/>
    <w:rsid w:val="006211CA"/>
    <w:rsid w:val="0062190E"/>
    <w:rsid w:val="00621AC8"/>
    <w:rsid w:val="00621BD9"/>
    <w:rsid w:val="00621EA7"/>
    <w:rsid w:val="00622564"/>
    <w:rsid w:val="00622EB9"/>
    <w:rsid w:val="006232FD"/>
    <w:rsid w:val="00623EFA"/>
    <w:rsid w:val="00624CB7"/>
    <w:rsid w:val="00630047"/>
    <w:rsid w:val="006303D8"/>
    <w:rsid w:val="006322A3"/>
    <w:rsid w:val="00634830"/>
    <w:rsid w:val="006358DA"/>
    <w:rsid w:val="00637080"/>
    <w:rsid w:val="00640AA0"/>
    <w:rsid w:val="00641F0A"/>
    <w:rsid w:val="00642383"/>
    <w:rsid w:val="00644F8E"/>
    <w:rsid w:val="006462F0"/>
    <w:rsid w:val="00646509"/>
    <w:rsid w:val="006470BA"/>
    <w:rsid w:val="006519DB"/>
    <w:rsid w:val="00651DAB"/>
    <w:rsid w:val="00652F3E"/>
    <w:rsid w:val="006530D2"/>
    <w:rsid w:val="00653300"/>
    <w:rsid w:val="00655E71"/>
    <w:rsid w:val="006603AB"/>
    <w:rsid w:val="0066143B"/>
    <w:rsid w:val="00661578"/>
    <w:rsid w:val="0066174E"/>
    <w:rsid w:val="00661DBB"/>
    <w:rsid w:val="00661F92"/>
    <w:rsid w:val="00662E35"/>
    <w:rsid w:val="0066340A"/>
    <w:rsid w:val="00663D9A"/>
    <w:rsid w:val="00664867"/>
    <w:rsid w:val="0066591F"/>
    <w:rsid w:val="00666478"/>
    <w:rsid w:val="006670DB"/>
    <w:rsid w:val="006674AC"/>
    <w:rsid w:val="0066785A"/>
    <w:rsid w:val="00667D58"/>
    <w:rsid w:val="00667F22"/>
    <w:rsid w:val="00670240"/>
    <w:rsid w:val="006716C0"/>
    <w:rsid w:val="00671F32"/>
    <w:rsid w:val="006726C1"/>
    <w:rsid w:val="00672CA7"/>
    <w:rsid w:val="00673C11"/>
    <w:rsid w:val="00674927"/>
    <w:rsid w:val="006753F6"/>
    <w:rsid w:val="00676D00"/>
    <w:rsid w:val="0068138D"/>
    <w:rsid w:val="0068147D"/>
    <w:rsid w:val="0068186C"/>
    <w:rsid w:val="00681C73"/>
    <w:rsid w:val="006832F2"/>
    <w:rsid w:val="00686824"/>
    <w:rsid w:val="00690843"/>
    <w:rsid w:val="00692E3B"/>
    <w:rsid w:val="006930CB"/>
    <w:rsid w:val="006932E9"/>
    <w:rsid w:val="00693BCC"/>
    <w:rsid w:val="00693D30"/>
    <w:rsid w:val="00694073"/>
    <w:rsid w:val="006943C2"/>
    <w:rsid w:val="0069529D"/>
    <w:rsid w:val="006960A6"/>
    <w:rsid w:val="006A017B"/>
    <w:rsid w:val="006A0286"/>
    <w:rsid w:val="006A1582"/>
    <w:rsid w:val="006A1D4F"/>
    <w:rsid w:val="006A4763"/>
    <w:rsid w:val="006A4A49"/>
    <w:rsid w:val="006B1FDA"/>
    <w:rsid w:val="006B2799"/>
    <w:rsid w:val="006B2D8F"/>
    <w:rsid w:val="006B35D3"/>
    <w:rsid w:val="006B5124"/>
    <w:rsid w:val="006B520A"/>
    <w:rsid w:val="006B68AF"/>
    <w:rsid w:val="006B6BCE"/>
    <w:rsid w:val="006B6E44"/>
    <w:rsid w:val="006B70B5"/>
    <w:rsid w:val="006C5F2E"/>
    <w:rsid w:val="006C74E9"/>
    <w:rsid w:val="006D0E02"/>
    <w:rsid w:val="006D7B38"/>
    <w:rsid w:val="006D7FF9"/>
    <w:rsid w:val="006E05DD"/>
    <w:rsid w:val="006E109C"/>
    <w:rsid w:val="006E1CDA"/>
    <w:rsid w:val="006E1D9F"/>
    <w:rsid w:val="006E25E0"/>
    <w:rsid w:val="006E2CDA"/>
    <w:rsid w:val="006E3860"/>
    <w:rsid w:val="006E485D"/>
    <w:rsid w:val="006E4DC9"/>
    <w:rsid w:val="006E51E4"/>
    <w:rsid w:val="006E67B9"/>
    <w:rsid w:val="006E68BC"/>
    <w:rsid w:val="006E7707"/>
    <w:rsid w:val="006E7E76"/>
    <w:rsid w:val="006F0D93"/>
    <w:rsid w:val="006F1013"/>
    <w:rsid w:val="006F2BC6"/>
    <w:rsid w:val="006F4806"/>
    <w:rsid w:val="006F5E4E"/>
    <w:rsid w:val="006F6EE7"/>
    <w:rsid w:val="006F7E76"/>
    <w:rsid w:val="0070038E"/>
    <w:rsid w:val="0070436C"/>
    <w:rsid w:val="00704C80"/>
    <w:rsid w:val="007061CA"/>
    <w:rsid w:val="007063BB"/>
    <w:rsid w:val="00706D06"/>
    <w:rsid w:val="00707313"/>
    <w:rsid w:val="00711EEF"/>
    <w:rsid w:val="007163CD"/>
    <w:rsid w:val="00716493"/>
    <w:rsid w:val="00717742"/>
    <w:rsid w:val="007178E9"/>
    <w:rsid w:val="0071790E"/>
    <w:rsid w:val="007214D1"/>
    <w:rsid w:val="007215FD"/>
    <w:rsid w:val="0072214E"/>
    <w:rsid w:val="007222FA"/>
    <w:rsid w:val="0072306E"/>
    <w:rsid w:val="007246F6"/>
    <w:rsid w:val="007254C7"/>
    <w:rsid w:val="0072605D"/>
    <w:rsid w:val="00726450"/>
    <w:rsid w:val="00726513"/>
    <w:rsid w:val="007269C7"/>
    <w:rsid w:val="00726EDB"/>
    <w:rsid w:val="0072745F"/>
    <w:rsid w:val="0073208F"/>
    <w:rsid w:val="007331EF"/>
    <w:rsid w:val="00733ED4"/>
    <w:rsid w:val="00736904"/>
    <w:rsid w:val="00736FC6"/>
    <w:rsid w:val="00737254"/>
    <w:rsid w:val="00737260"/>
    <w:rsid w:val="00741C5B"/>
    <w:rsid w:val="00744E40"/>
    <w:rsid w:val="0074546B"/>
    <w:rsid w:val="00745A4E"/>
    <w:rsid w:val="00747217"/>
    <w:rsid w:val="00750480"/>
    <w:rsid w:val="00751C42"/>
    <w:rsid w:val="00752185"/>
    <w:rsid w:val="0075508D"/>
    <w:rsid w:val="007558A5"/>
    <w:rsid w:val="00755F29"/>
    <w:rsid w:val="0075770C"/>
    <w:rsid w:val="00763DD5"/>
    <w:rsid w:val="00766C90"/>
    <w:rsid w:val="00772EDD"/>
    <w:rsid w:val="00774711"/>
    <w:rsid w:val="007766AA"/>
    <w:rsid w:val="00776BDC"/>
    <w:rsid w:val="00777F5C"/>
    <w:rsid w:val="007808C3"/>
    <w:rsid w:val="00780E0B"/>
    <w:rsid w:val="00781065"/>
    <w:rsid w:val="00781A68"/>
    <w:rsid w:val="00781C48"/>
    <w:rsid w:val="00782294"/>
    <w:rsid w:val="007865E4"/>
    <w:rsid w:val="00786BCE"/>
    <w:rsid w:val="007914D8"/>
    <w:rsid w:val="00792724"/>
    <w:rsid w:val="00794DD7"/>
    <w:rsid w:val="007964DC"/>
    <w:rsid w:val="00797329"/>
    <w:rsid w:val="007A0FB0"/>
    <w:rsid w:val="007A3302"/>
    <w:rsid w:val="007A466D"/>
    <w:rsid w:val="007A4C3A"/>
    <w:rsid w:val="007A61ED"/>
    <w:rsid w:val="007A66E7"/>
    <w:rsid w:val="007A6DA7"/>
    <w:rsid w:val="007B12B5"/>
    <w:rsid w:val="007B2EC5"/>
    <w:rsid w:val="007B40EC"/>
    <w:rsid w:val="007B453E"/>
    <w:rsid w:val="007B46E4"/>
    <w:rsid w:val="007B488B"/>
    <w:rsid w:val="007B490D"/>
    <w:rsid w:val="007B49A0"/>
    <w:rsid w:val="007B50C3"/>
    <w:rsid w:val="007C15C5"/>
    <w:rsid w:val="007C1F94"/>
    <w:rsid w:val="007C2E67"/>
    <w:rsid w:val="007C4642"/>
    <w:rsid w:val="007C494A"/>
    <w:rsid w:val="007C63EA"/>
    <w:rsid w:val="007C7607"/>
    <w:rsid w:val="007C7CC6"/>
    <w:rsid w:val="007D1A45"/>
    <w:rsid w:val="007D2D92"/>
    <w:rsid w:val="007D348D"/>
    <w:rsid w:val="007D36DF"/>
    <w:rsid w:val="007D3D88"/>
    <w:rsid w:val="007D4FC8"/>
    <w:rsid w:val="007D5030"/>
    <w:rsid w:val="007D6A6A"/>
    <w:rsid w:val="007E0134"/>
    <w:rsid w:val="007E01A7"/>
    <w:rsid w:val="007E0E98"/>
    <w:rsid w:val="007E1F58"/>
    <w:rsid w:val="007E231D"/>
    <w:rsid w:val="007E312F"/>
    <w:rsid w:val="007E45DC"/>
    <w:rsid w:val="007E53BE"/>
    <w:rsid w:val="007E6144"/>
    <w:rsid w:val="007F279F"/>
    <w:rsid w:val="007F41EE"/>
    <w:rsid w:val="007F5B48"/>
    <w:rsid w:val="007F5B91"/>
    <w:rsid w:val="00800233"/>
    <w:rsid w:val="008009AF"/>
    <w:rsid w:val="00800ECD"/>
    <w:rsid w:val="0080280D"/>
    <w:rsid w:val="00803EE2"/>
    <w:rsid w:val="00804DD5"/>
    <w:rsid w:val="008051DB"/>
    <w:rsid w:val="00805309"/>
    <w:rsid w:val="00810F53"/>
    <w:rsid w:val="008115D6"/>
    <w:rsid w:val="00811630"/>
    <w:rsid w:val="00811EF9"/>
    <w:rsid w:val="00812210"/>
    <w:rsid w:val="00814A7A"/>
    <w:rsid w:val="00816CA6"/>
    <w:rsid w:val="00816F22"/>
    <w:rsid w:val="00817A32"/>
    <w:rsid w:val="00817D7A"/>
    <w:rsid w:val="00825E2A"/>
    <w:rsid w:val="00825F60"/>
    <w:rsid w:val="00826C16"/>
    <w:rsid w:val="00827431"/>
    <w:rsid w:val="00830122"/>
    <w:rsid w:val="008305C9"/>
    <w:rsid w:val="008308B7"/>
    <w:rsid w:val="00830D80"/>
    <w:rsid w:val="0083154B"/>
    <w:rsid w:val="008342E6"/>
    <w:rsid w:val="00834796"/>
    <w:rsid w:val="00835598"/>
    <w:rsid w:val="00837D5D"/>
    <w:rsid w:val="00837DF7"/>
    <w:rsid w:val="00840A5C"/>
    <w:rsid w:val="0084256A"/>
    <w:rsid w:val="008429FC"/>
    <w:rsid w:val="00847437"/>
    <w:rsid w:val="00850757"/>
    <w:rsid w:val="008507B2"/>
    <w:rsid w:val="008514F7"/>
    <w:rsid w:val="008529F6"/>
    <w:rsid w:val="00852F77"/>
    <w:rsid w:val="00853DA4"/>
    <w:rsid w:val="00854026"/>
    <w:rsid w:val="0085509D"/>
    <w:rsid w:val="00856931"/>
    <w:rsid w:val="008569A4"/>
    <w:rsid w:val="008613FA"/>
    <w:rsid w:val="00861BF3"/>
    <w:rsid w:val="0086327A"/>
    <w:rsid w:val="0086458E"/>
    <w:rsid w:val="00864F4E"/>
    <w:rsid w:val="008700D4"/>
    <w:rsid w:val="00870102"/>
    <w:rsid w:val="00870EBB"/>
    <w:rsid w:val="00871877"/>
    <w:rsid w:val="008720DE"/>
    <w:rsid w:val="0087304B"/>
    <w:rsid w:val="008739CF"/>
    <w:rsid w:val="00873B92"/>
    <w:rsid w:val="008746CD"/>
    <w:rsid w:val="00874C8C"/>
    <w:rsid w:val="008755C3"/>
    <w:rsid w:val="00875A15"/>
    <w:rsid w:val="00875A17"/>
    <w:rsid w:val="0087663F"/>
    <w:rsid w:val="00880420"/>
    <w:rsid w:val="00881B6A"/>
    <w:rsid w:val="008833DF"/>
    <w:rsid w:val="0088504D"/>
    <w:rsid w:val="008851B5"/>
    <w:rsid w:val="008871E0"/>
    <w:rsid w:val="00891FB2"/>
    <w:rsid w:val="00892428"/>
    <w:rsid w:val="0089392F"/>
    <w:rsid w:val="0089481C"/>
    <w:rsid w:val="008957CA"/>
    <w:rsid w:val="00895A28"/>
    <w:rsid w:val="0089631F"/>
    <w:rsid w:val="00897BB5"/>
    <w:rsid w:val="008A1BDC"/>
    <w:rsid w:val="008A2688"/>
    <w:rsid w:val="008A6A0A"/>
    <w:rsid w:val="008A7231"/>
    <w:rsid w:val="008B0A4D"/>
    <w:rsid w:val="008B15EF"/>
    <w:rsid w:val="008B1720"/>
    <w:rsid w:val="008B3F60"/>
    <w:rsid w:val="008B5730"/>
    <w:rsid w:val="008B6CA7"/>
    <w:rsid w:val="008C018F"/>
    <w:rsid w:val="008C0DFA"/>
    <w:rsid w:val="008C150E"/>
    <w:rsid w:val="008C154B"/>
    <w:rsid w:val="008C358D"/>
    <w:rsid w:val="008C43E8"/>
    <w:rsid w:val="008C4C42"/>
    <w:rsid w:val="008C57E5"/>
    <w:rsid w:val="008C59F0"/>
    <w:rsid w:val="008C635A"/>
    <w:rsid w:val="008C72B0"/>
    <w:rsid w:val="008D2B0A"/>
    <w:rsid w:val="008D35F4"/>
    <w:rsid w:val="008D3698"/>
    <w:rsid w:val="008D3B62"/>
    <w:rsid w:val="008D4F89"/>
    <w:rsid w:val="008D50A0"/>
    <w:rsid w:val="008D6436"/>
    <w:rsid w:val="008E17A3"/>
    <w:rsid w:val="008E1ED2"/>
    <w:rsid w:val="008E2D6B"/>
    <w:rsid w:val="008E429D"/>
    <w:rsid w:val="008E47B9"/>
    <w:rsid w:val="008E5481"/>
    <w:rsid w:val="008E577C"/>
    <w:rsid w:val="008E57EA"/>
    <w:rsid w:val="008E730A"/>
    <w:rsid w:val="008F036E"/>
    <w:rsid w:val="008F0C35"/>
    <w:rsid w:val="008F1D8D"/>
    <w:rsid w:val="008F3DCE"/>
    <w:rsid w:val="008F4F82"/>
    <w:rsid w:val="008F5307"/>
    <w:rsid w:val="008F5DD2"/>
    <w:rsid w:val="008F6612"/>
    <w:rsid w:val="008F6DBB"/>
    <w:rsid w:val="00901E05"/>
    <w:rsid w:val="009032B8"/>
    <w:rsid w:val="009041B2"/>
    <w:rsid w:val="00904990"/>
    <w:rsid w:val="00904C0A"/>
    <w:rsid w:val="009056D5"/>
    <w:rsid w:val="00905B31"/>
    <w:rsid w:val="00905EA8"/>
    <w:rsid w:val="00905EE2"/>
    <w:rsid w:val="00906B9B"/>
    <w:rsid w:val="00907E4A"/>
    <w:rsid w:val="00911A65"/>
    <w:rsid w:val="00911E6A"/>
    <w:rsid w:val="00911EAD"/>
    <w:rsid w:val="00913016"/>
    <w:rsid w:val="009131A0"/>
    <w:rsid w:val="0091397F"/>
    <w:rsid w:val="0091479C"/>
    <w:rsid w:val="00915623"/>
    <w:rsid w:val="00915CCD"/>
    <w:rsid w:val="00915F59"/>
    <w:rsid w:val="0091667E"/>
    <w:rsid w:val="009168A5"/>
    <w:rsid w:val="00916BCD"/>
    <w:rsid w:val="00917278"/>
    <w:rsid w:val="009177C6"/>
    <w:rsid w:val="009212A7"/>
    <w:rsid w:val="009224EB"/>
    <w:rsid w:val="00923997"/>
    <w:rsid w:val="0092471D"/>
    <w:rsid w:val="009248A2"/>
    <w:rsid w:val="00925896"/>
    <w:rsid w:val="00926972"/>
    <w:rsid w:val="00930998"/>
    <w:rsid w:val="00932338"/>
    <w:rsid w:val="0093323C"/>
    <w:rsid w:val="00933C71"/>
    <w:rsid w:val="009345CD"/>
    <w:rsid w:val="00936C28"/>
    <w:rsid w:val="0093797C"/>
    <w:rsid w:val="009419A5"/>
    <w:rsid w:val="00941AB8"/>
    <w:rsid w:val="00942251"/>
    <w:rsid w:val="009431F4"/>
    <w:rsid w:val="0094396C"/>
    <w:rsid w:val="00943B5B"/>
    <w:rsid w:val="009449CA"/>
    <w:rsid w:val="00944ACC"/>
    <w:rsid w:val="00944B58"/>
    <w:rsid w:val="009458F2"/>
    <w:rsid w:val="00945E82"/>
    <w:rsid w:val="0094614C"/>
    <w:rsid w:val="00946A98"/>
    <w:rsid w:val="009508AE"/>
    <w:rsid w:val="009513F2"/>
    <w:rsid w:val="00952322"/>
    <w:rsid w:val="0095249D"/>
    <w:rsid w:val="0095286F"/>
    <w:rsid w:val="0095436C"/>
    <w:rsid w:val="00955022"/>
    <w:rsid w:val="0096109C"/>
    <w:rsid w:val="009622C1"/>
    <w:rsid w:val="00963BFF"/>
    <w:rsid w:val="00963F41"/>
    <w:rsid w:val="009647E3"/>
    <w:rsid w:val="00965A16"/>
    <w:rsid w:val="00967746"/>
    <w:rsid w:val="00970B9A"/>
    <w:rsid w:val="00970FD5"/>
    <w:rsid w:val="0097184C"/>
    <w:rsid w:val="009767B4"/>
    <w:rsid w:val="00976A3D"/>
    <w:rsid w:val="009772E9"/>
    <w:rsid w:val="00977E00"/>
    <w:rsid w:val="0098329F"/>
    <w:rsid w:val="009837CE"/>
    <w:rsid w:val="00983936"/>
    <w:rsid w:val="00985C0F"/>
    <w:rsid w:val="00985EB6"/>
    <w:rsid w:val="00986B9C"/>
    <w:rsid w:val="009875FB"/>
    <w:rsid w:val="00990469"/>
    <w:rsid w:val="009911CF"/>
    <w:rsid w:val="009922C1"/>
    <w:rsid w:val="00992329"/>
    <w:rsid w:val="00994596"/>
    <w:rsid w:val="009A12F4"/>
    <w:rsid w:val="009A331A"/>
    <w:rsid w:val="009A3DAC"/>
    <w:rsid w:val="009A43F9"/>
    <w:rsid w:val="009A53DE"/>
    <w:rsid w:val="009A6CD8"/>
    <w:rsid w:val="009A6D9F"/>
    <w:rsid w:val="009A74FA"/>
    <w:rsid w:val="009A7C42"/>
    <w:rsid w:val="009A7D12"/>
    <w:rsid w:val="009A7DA6"/>
    <w:rsid w:val="009B07E9"/>
    <w:rsid w:val="009B1C96"/>
    <w:rsid w:val="009B3102"/>
    <w:rsid w:val="009B39D4"/>
    <w:rsid w:val="009B43DB"/>
    <w:rsid w:val="009B48EC"/>
    <w:rsid w:val="009B5597"/>
    <w:rsid w:val="009B6191"/>
    <w:rsid w:val="009B6ABF"/>
    <w:rsid w:val="009B7D62"/>
    <w:rsid w:val="009C0010"/>
    <w:rsid w:val="009C0A11"/>
    <w:rsid w:val="009C0AFF"/>
    <w:rsid w:val="009C3499"/>
    <w:rsid w:val="009C39F3"/>
    <w:rsid w:val="009C570C"/>
    <w:rsid w:val="009C588D"/>
    <w:rsid w:val="009C7301"/>
    <w:rsid w:val="009D3BF4"/>
    <w:rsid w:val="009D402F"/>
    <w:rsid w:val="009D49FE"/>
    <w:rsid w:val="009D63A4"/>
    <w:rsid w:val="009D6D85"/>
    <w:rsid w:val="009D6F77"/>
    <w:rsid w:val="009D7F04"/>
    <w:rsid w:val="009E05D2"/>
    <w:rsid w:val="009E1F01"/>
    <w:rsid w:val="009E37C7"/>
    <w:rsid w:val="009E3A92"/>
    <w:rsid w:val="009E5046"/>
    <w:rsid w:val="009E6482"/>
    <w:rsid w:val="009E6494"/>
    <w:rsid w:val="009F0A7A"/>
    <w:rsid w:val="009F0DD1"/>
    <w:rsid w:val="009F1840"/>
    <w:rsid w:val="009F1E6F"/>
    <w:rsid w:val="009F2293"/>
    <w:rsid w:val="009F54DD"/>
    <w:rsid w:val="009F56DE"/>
    <w:rsid w:val="009F7630"/>
    <w:rsid w:val="009F7657"/>
    <w:rsid w:val="00A004A3"/>
    <w:rsid w:val="00A01882"/>
    <w:rsid w:val="00A04092"/>
    <w:rsid w:val="00A048F2"/>
    <w:rsid w:val="00A05638"/>
    <w:rsid w:val="00A0580E"/>
    <w:rsid w:val="00A05964"/>
    <w:rsid w:val="00A05A73"/>
    <w:rsid w:val="00A0606C"/>
    <w:rsid w:val="00A10342"/>
    <w:rsid w:val="00A13922"/>
    <w:rsid w:val="00A148EF"/>
    <w:rsid w:val="00A15121"/>
    <w:rsid w:val="00A1551D"/>
    <w:rsid w:val="00A17617"/>
    <w:rsid w:val="00A17627"/>
    <w:rsid w:val="00A20037"/>
    <w:rsid w:val="00A248EA"/>
    <w:rsid w:val="00A25955"/>
    <w:rsid w:val="00A327CE"/>
    <w:rsid w:val="00A342A5"/>
    <w:rsid w:val="00A34527"/>
    <w:rsid w:val="00A3517C"/>
    <w:rsid w:val="00A35C91"/>
    <w:rsid w:val="00A35FD3"/>
    <w:rsid w:val="00A367BD"/>
    <w:rsid w:val="00A368AF"/>
    <w:rsid w:val="00A37AA9"/>
    <w:rsid w:val="00A37F56"/>
    <w:rsid w:val="00A4038F"/>
    <w:rsid w:val="00A43642"/>
    <w:rsid w:val="00A446DC"/>
    <w:rsid w:val="00A44AD2"/>
    <w:rsid w:val="00A46B1C"/>
    <w:rsid w:val="00A474DB"/>
    <w:rsid w:val="00A47AB8"/>
    <w:rsid w:val="00A5035D"/>
    <w:rsid w:val="00A52001"/>
    <w:rsid w:val="00A521D8"/>
    <w:rsid w:val="00A5402C"/>
    <w:rsid w:val="00A5407E"/>
    <w:rsid w:val="00A54C9C"/>
    <w:rsid w:val="00A550FA"/>
    <w:rsid w:val="00A56B61"/>
    <w:rsid w:val="00A61652"/>
    <w:rsid w:val="00A61F5D"/>
    <w:rsid w:val="00A62240"/>
    <w:rsid w:val="00A62AA4"/>
    <w:rsid w:val="00A643FF"/>
    <w:rsid w:val="00A64C20"/>
    <w:rsid w:val="00A6587F"/>
    <w:rsid w:val="00A666D0"/>
    <w:rsid w:val="00A72289"/>
    <w:rsid w:val="00A72560"/>
    <w:rsid w:val="00A72E2E"/>
    <w:rsid w:val="00A730BE"/>
    <w:rsid w:val="00A74096"/>
    <w:rsid w:val="00A7656A"/>
    <w:rsid w:val="00A77810"/>
    <w:rsid w:val="00A818E9"/>
    <w:rsid w:val="00A823D4"/>
    <w:rsid w:val="00A8261F"/>
    <w:rsid w:val="00A83C67"/>
    <w:rsid w:val="00A841DB"/>
    <w:rsid w:val="00A857A3"/>
    <w:rsid w:val="00A90253"/>
    <w:rsid w:val="00A9253D"/>
    <w:rsid w:val="00A951D9"/>
    <w:rsid w:val="00A95565"/>
    <w:rsid w:val="00A97271"/>
    <w:rsid w:val="00A974B4"/>
    <w:rsid w:val="00AA0FE3"/>
    <w:rsid w:val="00AA27AE"/>
    <w:rsid w:val="00AA30AE"/>
    <w:rsid w:val="00AA46F5"/>
    <w:rsid w:val="00AA47BA"/>
    <w:rsid w:val="00AA4D4D"/>
    <w:rsid w:val="00AA5B59"/>
    <w:rsid w:val="00AA7971"/>
    <w:rsid w:val="00AA79DA"/>
    <w:rsid w:val="00AB071D"/>
    <w:rsid w:val="00AB1225"/>
    <w:rsid w:val="00AB1E16"/>
    <w:rsid w:val="00AB2495"/>
    <w:rsid w:val="00AB3E86"/>
    <w:rsid w:val="00AB5E73"/>
    <w:rsid w:val="00AB6EB8"/>
    <w:rsid w:val="00AB7950"/>
    <w:rsid w:val="00AC13EF"/>
    <w:rsid w:val="00AC2380"/>
    <w:rsid w:val="00AC24EB"/>
    <w:rsid w:val="00AC262D"/>
    <w:rsid w:val="00AC26B8"/>
    <w:rsid w:val="00AC2EE7"/>
    <w:rsid w:val="00AC4580"/>
    <w:rsid w:val="00AC46AE"/>
    <w:rsid w:val="00AC4C20"/>
    <w:rsid w:val="00AC7F50"/>
    <w:rsid w:val="00AD1C57"/>
    <w:rsid w:val="00AD38A8"/>
    <w:rsid w:val="00AD3AFA"/>
    <w:rsid w:val="00AD40A0"/>
    <w:rsid w:val="00AD4A21"/>
    <w:rsid w:val="00AD5F51"/>
    <w:rsid w:val="00AD677F"/>
    <w:rsid w:val="00AD6952"/>
    <w:rsid w:val="00AD6CDA"/>
    <w:rsid w:val="00AD7BF0"/>
    <w:rsid w:val="00AE0787"/>
    <w:rsid w:val="00AE1388"/>
    <w:rsid w:val="00AE146D"/>
    <w:rsid w:val="00AE1B12"/>
    <w:rsid w:val="00AE1BFD"/>
    <w:rsid w:val="00AE21E4"/>
    <w:rsid w:val="00AE3564"/>
    <w:rsid w:val="00AE5924"/>
    <w:rsid w:val="00AE5BEA"/>
    <w:rsid w:val="00AE7AEA"/>
    <w:rsid w:val="00AE7C9F"/>
    <w:rsid w:val="00AF07E9"/>
    <w:rsid w:val="00AF1892"/>
    <w:rsid w:val="00AF23F3"/>
    <w:rsid w:val="00AF2724"/>
    <w:rsid w:val="00AF48C4"/>
    <w:rsid w:val="00AF4921"/>
    <w:rsid w:val="00AF62E9"/>
    <w:rsid w:val="00AF69F7"/>
    <w:rsid w:val="00B00669"/>
    <w:rsid w:val="00B00969"/>
    <w:rsid w:val="00B024BD"/>
    <w:rsid w:val="00B02A82"/>
    <w:rsid w:val="00B041ED"/>
    <w:rsid w:val="00B07348"/>
    <w:rsid w:val="00B112D8"/>
    <w:rsid w:val="00B137F3"/>
    <w:rsid w:val="00B173F3"/>
    <w:rsid w:val="00B17D6B"/>
    <w:rsid w:val="00B2176A"/>
    <w:rsid w:val="00B21F05"/>
    <w:rsid w:val="00B23684"/>
    <w:rsid w:val="00B24EF0"/>
    <w:rsid w:val="00B25C88"/>
    <w:rsid w:val="00B315EA"/>
    <w:rsid w:val="00B316E0"/>
    <w:rsid w:val="00B33F24"/>
    <w:rsid w:val="00B3490F"/>
    <w:rsid w:val="00B3552E"/>
    <w:rsid w:val="00B3655C"/>
    <w:rsid w:val="00B3657F"/>
    <w:rsid w:val="00B3739B"/>
    <w:rsid w:val="00B378CB"/>
    <w:rsid w:val="00B4100A"/>
    <w:rsid w:val="00B430B3"/>
    <w:rsid w:val="00B439F5"/>
    <w:rsid w:val="00B4554D"/>
    <w:rsid w:val="00B4639A"/>
    <w:rsid w:val="00B511FE"/>
    <w:rsid w:val="00B51E7D"/>
    <w:rsid w:val="00B51F6C"/>
    <w:rsid w:val="00B523F7"/>
    <w:rsid w:val="00B537A7"/>
    <w:rsid w:val="00B567E7"/>
    <w:rsid w:val="00B56BAE"/>
    <w:rsid w:val="00B61197"/>
    <w:rsid w:val="00B6152C"/>
    <w:rsid w:val="00B61DDB"/>
    <w:rsid w:val="00B62660"/>
    <w:rsid w:val="00B62710"/>
    <w:rsid w:val="00B6556B"/>
    <w:rsid w:val="00B668EF"/>
    <w:rsid w:val="00B712B1"/>
    <w:rsid w:val="00B71CBA"/>
    <w:rsid w:val="00B7222F"/>
    <w:rsid w:val="00B7549E"/>
    <w:rsid w:val="00B7747F"/>
    <w:rsid w:val="00B779E3"/>
    <w:rsid w:val="00B77A46"/>
    <w:rsid w:val="00B816A4"/>
    <w:rsid w:val="00B817D4"/>
    <w:rsid w:val="00B81841"/>
    <w:rsid w:val="00B81F4A"/>
    <w:rsid w:val="00B82730"/>
    <w:rsid w:val="00B82917"/>
    <w:rsid w:val="00B832B7"/>
    <w:rsid w:val="00B8363F"/>
    <w:rsid w:val="00B87058"/>
    <w:rsid w:val="00B8762F"/>
    <w:rsid w:val="00B8785B"/>
    <w:rsid w:val="00B908C2"/>
    <w:rsid w:val="00B916F2"/>
    <w:rsid w:val="00B919AF"/>
    <w:rsid w:val="00B92507"/>
    <w:rsid w:val="00B92B50"/>
    <w:rsid w:val="00B92C9E"/>
    <w:rsid w:val="00B9317D"/>
    <w:rsid w:val="00B93192"/>
    <w:rsid w:val="00B934C9"/>
    <w:rsid w:val="00B93585"/>
    <w:rsid w:val="00B93E4B"/>
    <w:rsid w:val="00BA1D24"/>
    <w:rsid w:val="00BA5BAF"/>
    <w:rsid w:val="00BA646D"/>
    <w:rsid w:val="00BB1388"/>
    <w:rsid w:val="00BB1819"/>
    <w:rsid w:val="00BB2FC4"/>
    <w:rsid w:val="00BB400E"/>
    <w:rsid w:val="00BB4E77"/>
    <w:rsid w:val="00BB5B6C"/>
    <w:rsid w:val="00BB5CF4"/>
    <w:rsid w:val="00BB624B"/>
    <w:rsid w:val="00BB7E98"/>
    <w:rsid w:val="00BC0850"/>
    <w:rsid w:val="00BC2CE5"/>
    <w:rsid w:val="00BC31B4"/>
    <w:rsid w:val="00BC52E9"/>
    <w:rsid w:val="00BC5A06"/>
    <w:rsid w:val="00BC71D8"/>
    <w:rsid w:val="00BC73ED"/>
    <w:rsid w:val="00BD091E"/>
    <w:rsid w:val="00BD1784"/>
    <w:rsid w:val="00BD1BA0"/>
    <w:rsid w:val="00BD1C2A"/>
    <w:rsid w:val="00BD21E5"/>
    <w:rsid w:val="00BD3563"/>
    <w:rsid w:val="00BD362A"/>
    <w:rsid w:val="00BD37CF"/>
    <w:rsid w:val="00BD515E"/>
    <w:rsid w:val="00BD5299"/>
    <w:rsid w:val="00BD7252"/>
    <w:rsid w:val="00BE0E3F"/>
    <w:rsid w:val="00BE17E1"/>
    <w:rsid w:val="00BE1E40"/>
    <w:rsid w:val="00BE3D71"/>
    <w:rsid w:val="00BE6A10"/>
    <w:rsid w:val="00BF1409"/>
    <w:rsid w:val="00BF2845"/>
    <w:rsid w:val="00BF3300"/>
    <w:rsid w:val="00BF55BF"/>
    <w:rsid w:val="00BF7132"/>
    <w:rsid w:val="00BF7B89"/>
    <w:rsid w:val="00C002F9"/>
    <w:rsid w:val="00C026B8"/>
    <w:rsid w:val="00C03218"/>
    <w:rsid w:val="00C0361C"/>
    <w:rsid w:val="00C04820"/>
    <w:rsid w:val="00C0574B"/>
    <w:rsid w:val="00C073E3"/>
    <w:rsid w:val="00C11355"/>
    <w:rsid w:val="00C13011"/>
    <w:rsid w:val="00C1585E"/>
    <w:rsid w:val="00C162F0"/>
    <w:rsid w:val="00C1682D"/>
    <w:rsid w:val="00C16B58"/>
    <w:rsid w:val="00C16CEB"/>
    <w:rsid w:val="00C17053"/>
    <w:rsid w:val="00C17E70"/>
    <w:rsid w:val="00C22E73"/>
    <w:rsid w:val="00C247ED"/>
    <w:rsid w:val="00C25320"/>
    <w:rsid w:val="00C25980"/>
    <w:rsid w:val="00C25E1D"/>
    <w:rsid w:val="00C25E52"/>
    <w:rsid w:val="00C2683C"/>
    <w:rsid w:val="00C26EEF"/>
    <w:rsid w:val="00C26FFF"/>
    <w:rsid w:val="00C271B4"/>
    <w:rsid w:val="00C30FED"/>
    <w:rsid w:val="00C31B34"/>
    <w:rsid w:val="00C321CA"/>
    <w:rsid w:val="00C329EB"/>
    <w:rsid w:val="00C34E86"/>
    <w:rsid w:val="00C34F35"/>
    <w:rsid w:val="00C351AB"/>
    <w:rsid w:val="00C370D9"/>
    <w:rsid w:val="00C40605"/>
    <w:rsid w:val="00C420DC"/>
    <w:rsid w:val="00C455E5"/>
    <w:rsid w:val="00C4571E"/>
    <w:rsid w:val="00C465A0"/>
    <w:rsid w:val="00C51B39"/>
    <w:rsid w:val="00C56452"/>
    <w:rsid w:val="00C57201"/>
    <w:rsid w:val="00C60D59"/>
    <w:rsid w:val="00C6290E"/>
    <w:rsid w:val="00C63B20"/>
    <w:rsid w:val="00C66B32"/>
    <w:rsid w:val="00C67344"/>
    <w:rsid w:val="00C70787"/>
    <w:rsid w:val="00C718DA"/>
    <w:rsid w:val="00C720B7"/>
    <w:rsid w:val="00C724EF"/>
    <w:rsid w:val="00C73059"/>
    <w:rsid w:val="00C7307C"/>
    <w:rsid w:val="00C74E46"/>
    <w:rsid w:val="00C81F5E"/>
    <w:rsid w:val="00C81FBC"/>
    <w:rsid w:val="00C82726"/>
    <w:rsid w:val="00C838A0"/>
    <w:rsid w:val="00C847A4"/>
    <w:rsid w:val="00C8528B"/>
    <w:rsid w:val="00C87CFA"/>
    <w:rsid w:val="00C90745"/>
    <w:rsid w:val="00C90A0D"/>
    <w:rsid w:val="00C90EE5"/>
    <w:rsid w:val="00C93326"/>
    <w:rsid w:val="00C948E9"/>
    <w:rsid w:val="00C94B51"/>
    <w:rsid w:val="00C95673"/>
    <w:rsid w:val="00C961CC"/>
    <w:rsid w:val="00C967FD"/>
    <w:rsid w:val="00C97C37"/>
    <w:rsid w:val="00CA060C"/>
    <w:rsid w:val="00CA11AD"/>
    <w:rsid w:val="00CA13B4"/>
    <w:rsid w:val="00CA2BCD"/>
    <w:rsid w:val="00CA35C3"/>
    <w:rsid w:val="00CA3B7D"/>
    <w:rsid w:val="00CA50F5"/>
    <w:rsid w:val="00CA69ED"/>
    <w:rsid w:val="00CA761F"/>
    <w:rsid w:val="00CB0FA4"/>
    <w:rsid w:val="00CB1B3A"/>
    <w:rsid w:val="00CB3A34"/>
    <w:rsid w:val="00CB3A76"/>
    <w:rsid w:val="00CB47E0"/>
    <w:rsid w:val="00CB4DB7"/>
    <w:rsid w:val="00CB55CC"/>
    <w:rsid w:val="00CB7008"/>
    <w:rsid w:val="00CC3DA7"/>
    <w:rsid w:val="00CC5A92"/>
    <w:rsid w:val="00CC5FD7"/>
    <w:rsid w:val="00CC62BE"/>
    <w:rsid w:val="00CD0C00"/>
    <w:rsid w:val="00CD2042"/>
    <w:rsid w:val="00CD24D4"/>
    <w:rsid w:val="00CD25C0"/>
    <w:rsid w:val="00CD39CA"/>
    <w:rsid w:val="00CD3DB9"/>
    <w:rsid w:val="00CD4B9B"/>
    <w:rsid w:val="00CD53CE"/>
    <w:rsid w:val="00CD69E9"/>
    <w:rsid w:val="00CD7363"/>
    <w:rsid w:val="00CD75D9"/>
    <w:rsid w:val="00CE07C6"/>
    <w:rsid w:val="00CE17C6"/>
    <w:rsid w:val="00CE1F14"/>
    <w:rsid w:val="00CE3341"/>
    <w:rsid w:val="00CE40AB"/>
    <w:rsid w:val="00CE4406"/>
    <w:rsid w:val="00CE63CD"/>
    <w:rsid w:val="00CE6EF5"/>
    <w:rsid w:val="00CF0CC1"/>
    <w:rsid w:val="00CF1A43"/>
    <w:rsid w:val="00CF1F8A"/>
    <w:rsid w:val="00CF3FDD"/>
    <w:rsid w:val="00CF413C"/>
    <w:rsid w:val="00CF47D6"/>
    <w:rsid w:val="00CF496F"/>
    <w:rsid w:val="00CF6515"/>
    <w:rsid w:val="00CF6AAC"/>
    <w:rsid w:val="00D004BE"/>
    <w:rsid w:val="00D01234"/>
    <w:rsid w:val="00D01A7E"/>
    <w:rsid w:val="00D03DCE"/>
    <w:rsid w:val="00D047D4"/>
    <w:rsid w:val="00D05C08"/>
    <w:rsid w:val="00D06557"/>
    <w:rsid w:val="00D07FAA"/>
    <w:rsid w:val="00D117F2"/>
    <w:rsid w:val="00D150EF"/>
    <w:rsid w:val="00D163DD"/>
    <w:rsid w:val="00D16E3F"/>
    <w:rsid w:val="00D2004A"/>
    <w:rsid w:val="00D20E5F"/>
    <w:rsid w:val="00D211E5"/>
    <w:rsid w:val="00D21A98"/>
    <w:rsid w:val="00D21F52"/>
    <w:rsid w:val="00D235D2"/>
    <w:rsid w:val="00D23D84"/>
    <w:rsid w:val="00D24B8E"/>
    <w:rsid w:val="00D261B0"/>
    <w:rsid w:val="00D266BB"/>
    <w:rsid w:val="00D274DB"/>
    <w:rsid w:val="00D27643"/>
    <w:rsid w:val="00D27709"/>
    <w:rsid w:val="00D30040"/>
    <w:rsid w:val="00D306C5"/>
    <w:rsid w:val="00D31681"/>
    <w:rsid w:val="00D32F47"/>
    <w:rsid w:val="00D34D36"/>
    <w:rsid w:val="00D4032D"/>
    <w:rsid w:val="00D40588"/>
    <w:rsid w:val="00D413C1"/>
    <w:rsid w:val="00D41CB1"/>
    <w:rsid w:val="00D429CB"/>
    <w:rsid w:val="00D435F6"/>
    <w:rsid w:val="00D47D1B"/>
    <w:rsid w:val="00D50887"/>
    <w:rsid w:val="00D5093C"/>
    <w:rsid w:val="00D52055"/>
    <w:rsid w:val="00D52A9D"/>
    <w:rsid w:val="00D52E47"/>
    <w:rsid w:val="00D54AE1"/>
    <w:rsid w:val="00D57F4B"/>
    <w:rsid w:val="00D60442"/>
    <w:rsid w:val="00D6591D"/>
    <w:rsid w:val="00D67792"/>
    <w:rsid w:val="00D67A75"/>
    <w:rsid w:val="00D70965"/>
    <w:rsid w:val="00D717A0"/>
    <w:rsid w:val="00D72BD0"/>
    <w:rsid w:val="00D7448D"/>
    <w:rsid w:val="00D7456C"/>
    <w:rsid w:val="00D773FB"/>
    <w:rsid w:val="00D77E6C"/>
    <w:rsid w:val="00D802AA"/>
    <w:rsid w:val="00D81502"/>
    <w:rsid w:val="00D81B30"/>
    <w:rsid w:val="00D82224"/>
    <w:rsid w:val="00D8506B"/>
    <w:rsid w:val="00D860F1"/>
    <w:rsid w:val="00D862FE"/>
    <w:rsid w:val="00D90EC5"/>
    <w:rsid w:val="00D9175E"/>
    <w:rsid w:val="00D91D21"/>
    <w:rsid w:val="00D92735"/>
    <w:rsid w:val="00D94C74"/>
    <w:rsid w:val="00D94F68"/>
    <w:rsid w:val="00D95CDE"/>
    <w:rsid w:val="00D9729D"/>
    <w:rsid w:val="00DA126E"/>
    <w:rsid w:val="00DA1908"/>
    <w:rsid w:val="00DA1C2F"/>
    <w:rsid w:val="00DA1E50"/>
    <w:rsid w:val="00DA231A"/>
    <w:rsid w:val="00DA2398"/>
    <w:rsid w:val="00DA3AF8"/>
    <w:rsid w:val="00DA4118"/>
    <w:rsid w:val="00DA4B41"/>
    <w:rsid w:val="00DA767F"/>
    <w:rsid w:val="00DA78C3"/>
    <w:rsid w:val="00DB1F6F"/>
    <w:rsid w:val="00DB224E"/>
    <w:rsid w:val="00DB251D"/>
    <w:rsid w:val="00DB2930"/>
    <w:rsid w:val="00DB4CB3"/>
    <w:rsid w:val="00DB56C7"/>
    <w:rsid w:val="00DB64A7"/>
    <w:rsid w:val="00DB6CA9"/>
    <w:rsid w:val="00DB76B2"/>
    <w:rsid w:val="00DB7930"/>
    <w:rsid w:val="00DB7CB8"/>
    <w:rsid w:val="00DC1C70"/>
    <w:rsid w:val="00DC42EB"/>
    <w:rsid w:val="00DC43D9"/>
    <w:rsid w:val="00DC469B"/>
    <w:rsid w:val="00DD0F2E"/>
    <w:rsid w:val="00DD1EB8"/>
    <w:rsid w:val="00DD343B"/>
    <w:rsid w:val="00DD3A42"/>
    <w:rsid w:val="00DD5709"/>
    <w:rsid w:val="00DD613E"/>
    <w:rsid w:val="00DD6C93"/>
    <w:rsid w:val="00DD7300"/>
    <w:rsid w:val="00DE029D"/>
    <w:rsid w:val="00DE1385"/>
    <w:rsid w:val="00DE15F1"/>
    <w:rsid w:val="00DE1D29"/>
    <w:rsid w:val="00DE2398"/>
    <w:rsid w:val="00DE325C"/>
    <w:rsid w:val="00DE36F8"/>
    <w:rsid w:val="00DE4975"/>
    <w:rsid w:val="00DE4BC4"/>
    <w:rsid w:val="00DE572F"/>
    <w:rsid w:val="00DE5A4B"/>
    <w:rsid w:val="00DE601E"/>
    <w:rsid w:val="00DE6247"/>
    <w:rsid w:val="00DF161A"/>
    <w:rsid w:val="00DF21A3"/>
    <w:rsid w:val="00DF22DC"/>
    <w:rsid w:val="00DF58CB"/>
    <w:rsid w:val="00DF6280"/>
    <w:rsid w:val="00DF628F"/>
    <w:rsid w:val="00E01743"/>
    <w:rsid w:val="00E01800"/>
    <w:rsid w:val="00E0190D"/>
    <w:rsid w:val="00E03BFD"/>
    <w:rsid w:val="00E044DE"/>
    <w:rsid w:val="00E04FA7"/>
    <w:rsid w:val="00E0601E"/>
    <w:rsid w:val="00E07181"/>
    <w:rsid w:val="00E0726D"/>
    <w:rsid w:val="00E07BC1"/>
    <w:rsid w:val="00E108F2"/>
    <w:rsid w:val="00E12C2D"/>
    <w:rsid w:val="00E12CBA"/>
    <w:rsid w:val="00E14B69"/>
    <w:rsid w:val="00E14CDF"/>
    <w:rsid w:val="00E14FFC"/>
    <w:rsid w:val="00E163E6"/>
    <w:rsid w:val="00E177E6"/>
    <w:rsid w:val="00E213F3"/>
    <w:rsid w:val="00E21495"/>
    <w:rsid w:val="00E22140"/>
    <w:rsid w:val="00E22CA5"/>
    <w:rsid w:val="00E24A5B"/>
    <w:rsid w:val="00E26A72"/>
    <w:rsid w:val="00E272C6"/>
    <w:rsid w:val="00E27A2D"/>
    <w:rsid w:val="00E3180C"/>
    <w:rsid w:val="00E31D1F"/>
    <w:rsid w:val="00E321DC"/>
    <w:rsid w:val="00E32482"/>
    <w:rsid w:val="00E328E4"/>
    <w:rsid w:val="00E33146"/>
    <w:rsid w:val="00E334DA"/>
    <w:rsid w:val="00E35107"/>
    <w:rsid w:val="00E36EFE"/>
    <w:rsid w:val="00E37510"/>
    <w:rsid w:val="00E37919"/>
    <w:rsid w:val="00E379A2"/>
    <w:rsid w:val="00E37DA5"/>
    <w:rsid w:val="00E4000A"/>
    <w:rsid w:val="00E40802"/>
    <w:rsid w:val="00E412B4"/>
    <w:rsid w:val="00E418A2"/>
    <w:rsid w:val="00E422C5"/>
    <w:rsid w:val="00E4522A"/>
    <w:rsid w:val="00E51834"/>
    <w:rsid w:val="00E52543"/>
    <w:rsid w:val="00E5368B"/>
    <w:rsid w:val="00E570FE"/>
    <w:rsid w:val="00E60BF4"/>
    <w:rsid w:val="00E62C57"/>
    <w:rsid w:val="00E6388F"/>
    <w:rsid w:val="00E64527"/>
    <w:rsid w:val="00E665DB"/>
    <w:rsid w:val="00E67EAE"/>
    <w:rsid w:val="00E71CE7"/>
    <w:rsid w:val="00E72619"/>
    <w:rsid w:val="00E729A0"/>
    <w:rsid w:val="00E72E39"/>
    <w:rsid w:val="00E72EF0"/>
    <w:rsid w:val="00E735FA"/>
    <w:rsid w:val="00E74486"/>
    <w:rsid w:val="00E74A39"/>
    <w:rsid w:val="00E758E8"/>
    <w:rsid w:val="00E7792D"/>
    <w:rsid w:val="00E81866"/>
    <w:rsid w:val="00E818B5"/>
    <w:rsid w:val="00E83FC9"/>
    <w:rsid w:val="00E8410E"/>
    <w:rsid w:val="00E85347"/>
    <w:rsid w:val="00E85694"/>
    <w:rsid w:val="00E85A0A"/>
    <w:rsid w:val="00E86369"/>
    <w:rsid w:val="00E9062E"/>
    <w:rsid w:val="00E92A4C"/>
    <w:rsid w:val="00E941EE"/>
    <w:rsid w:val="00E958BA"/>
    <w:rsid w:val="00E97735"/>
    <w:rsid w:val="00EA080D"/>
    <w:rsid w:val="00EA24E0"/>
    <w:rsid w:val="00EA3E2A"/>
    <w:rsid w:val="00EA4097"/>
    <w:rsid w:val="00EA45E8"/>
    <w:rsid w:val="00EA711F"/>
    <w:rsid w:val="00EB1672"/>
    <w:rsid w:val="00EB2B22"/>
    <w:rsid w:val="00EB2DE1"/>
    <w:rsid w:val="00EB370F"/>
    <w:rsid w:val="00EB3955"/>
    <w:rsid w:val="00EB62F7"/>
    <w:rsid w:val="00EB6F3D"/>
    <w:rsid w:val="00EC14CC"/>
    <w:rsid w:val="00EC14E6"/>
    <w:rsid w:val="00EC1B40"/>
    <w:rsid w:val="00EC1EEF"/>
    <w:rsid w:val="00EC29DC"/>
    <w:rsid w:val="00EC2DC3"/>
    <w:rsid w:val="00EC3594"/>
    <w:rsid w:val="00EC43E3"/>
    <w:rsid w:val="00EC7AEB"/>
    <w:rsid w:val="00ED03C4"/>
    <w:rsid w:val="00ED1F51"/>
    <w:rsid w:val="00ED25E7"/>
    <w:rsid w:val="00ED2BD9"/>
    <w:rsid w:val="00ED560D"/>
    <w:rsid w:val="00ED5669"/>
    <w:rsid w:val="00ED5DDA"/>
    <w:rsid w:val="00ED60F7"/>
    <w:rsid w:val="00ED697A"/>
    <w:rsid w:val="00EE1FC1"/>
    <w:rsid w:val="00EE3FC6"/>
    <w:rsid w:val="00EE50C6"/>
    <w:rsid w:val="00EE5B17"/>
    <w:rsid w:val="00EE6517"/>
    <w:rsid w:val="00EE7992"/>
    <w:rsid w:val="00EF05CF"/>
    <w:rsid w:val="00EF2025"/>
    <w:rsid w:val="00EF5671"/>
    <w:rsid w:val="00EF598A"/>
    <w:rsid w:val="00EF64EF"/>
    <w:rsid w:val="00EF737F"/>
    <w:rsid w:val="00EF7CC5"/>
    <w:rsid w:val="00F00C3F"/>
    <w:rsid w:val="00F01B10"/>
    <w:rsid w:val="00F020B1"/>
    <w:rsid w:val="00F05A5E"/>
    <w:rsid w:val="00F05E61"/>
    <w:rsid w:val="00F068C5"/>
    <w:rsid w:val="00F122FB"/>
    <w:rsid w:val="00F138AD"/>
    <w:rsid w:val="00F13DAE"/>
    <w:rsid w:val="00F14A3B"/>
    <w:rsid w:val="00F159E5"/>
    <w:rsid w:val="00F17226"/>
    <w:rsid w:val="00F1756C"/>
    <w:rsid w:val="00F2138D"/>
    <w:rsid w:val="00F2247A"/>
    <w:rsid w:val="00F22840"/>
    <w:rsid w:val="00F23549"/>
    <w:rsid w:val="00F24904"/>
    <w:rsid w:val="00F25EC9"/>
    <w:rsid w:val="00F26570"/>
    <w:rsid w:val="00F26EAC"/>
    <w:rsid w:val="00F31A9A"/>
    <w:rsid w:val="00F31D6E"/>
    <w:rsid w:val="00F36167"/>
    <w:rsid w:val="00F4159D"/>
    <w:rsid w:val="00F415D9"/>
    <w:rsid w:val="00F430A7"/>
    <w:rsid w:val="00F4479D"/>
    <w:rsid w:val="00F45B54"/>
    <w:rsid w:val="00F479CA"/>
    <w:rsid w:val="00F47B70"/>
    <w:rsid w:val="00F50CC4"/>
    <w:rsid w:val="00F50D32"/>
    <w:rsid w:val="00F5230C"/>
    <w:rsid w:val="00F5421A"/>
    <w:rsid w:val="00F545CD"/>
    <w:rsid w:val="00F6079F"/>
    <w:rsid w:val="00F60A44"/>
    <w:rsid w:val="00F60DA9"/>
    <w:rsid w:val="00F61FAC"/>
    <w:rsid w:val="00F65602"/>
    <w:rsid w:val="00F65C62"/>
    <w:rsid w:val="00F66E83"/>
    <w:rsid w:val="00F674AD"/>
    <w:rsid w:val="00F71820"/>
    <w:rsid w:val="00F7521D"/>
    <w:rsid w:val="00F75297"/>
    <w:rsid w:val="00F764B4"/>
    <w:rsid w:val="00F76D6F"/>
    <w:rsid w:val="00F77FBE"/>
    <w:rsid w:val="00F80DE3"/>
    <w:rsid w:val="00F8157D"/>
    <w:rsid w:val="00F81ACE"/>
    <w:rsid w:val="00F81D2B"/>
    <w:rsid w:val="00F828AF"/>
    <w:rsid w:val="00F8369F"/>
    <w:rsid w:val="00F83969"/>
    <w:rsid w:val="00F866D5"/>
    <w:rsid w:val="00F8698A"/>
    <w:rsid w:val="00F9020B"/>
    <w:rsid w:val="00F911CB"/>
    <w:rsid w:val="00F91F0A"/>
    <w:rsid w:val="00F95A20"/>
    <w:rsid w:val="00F95DDB"/>
    <w:rsid w:val="00F970B7"/>
    <w:rsid w:val="00F9790A"/>
    <w:rsid w:val="00FA00D6"/>
    <w:rsid w:val="00FA0B30"/>
    <w:rsid w:val="00FA2642"/>
    <w:rsid w:val="00FA2C67"/>
    <w:rsid w:val="00FA34C3"/>
    <w:rsid w:val="00FA43D3"/>
    <w:rsid w:val="00FA5170"/>
    <w:rsid w:val="00FA577D"/>
    <w:rsid w:val="00FA7B78"/>
    <w:rsid w:val="00FB0819"/>
    <w:rsid w:val="00FB0924"/>
    <w:rsid w:val="00FB109A"/>
    <w:rsid w:val="00FB109E"/>
    <w:rsid w:val="00FB1E45"/>
    <w:rsid w:val="00FB498E"/>
    <w:rsid w:val="00FB5381"/>
    <w:rsid w:val="00FB565D"/>
    <w:rsid w:val="00FB67D5"/>
    <w:rsid w:val="00FB7B6F"/>
    <w:rsid w:val="00FC09C5"/>
    <w:rsid w:val="00FC0CB9"/>
    <w:rsid w:val="00FC11D1"/>
    <w:rsid w:val="00FC13F9"/>
    <w:rsid w:val="00FC1C1F"/>
    <w:rsid w:val="00FC70B3"/>
    <w:rsid w:val="00FC7393"/>
    <w:rsid w:val="00FC7518"/>
    <w:rsid w:val="00FC7E15"/>
    <w:rsid w:val="00FD0B26"/>
    <w:rsid w:val="00FD0B67"/>
    <w:rsid w:val="00FD21C5"/>
    <w:rsid w:val="00FD4AC5"/>
    <w:rsid w:val="00FD4B06"/>
    <w:rsid w:val="00FD4E73"/>
    <w:rsid w:val="00FD6952"/>
    <w:rsid w:val="00FD6E2D"/>
    <w:rsid w:val="00FD7399"/>
    <w:rsid w:val="00FE1530"/>
    <w:rsid w:val="00FE220C"/>
    <w:rsid w:val="00FE223F"/>
    <w:rsid w:val="00FF09AD"/>
    <w:rsid w:val="00FF0E1E"/>
    <w:rsid w:val="00FF1784"/>
    <w:rsid w:val="00FF5254"/>
    <w:rsid w:val="00FF550C"/>
    <w:rsid w:val="00FF702A"/>
    <w:rsid w:val="00FF78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1A0"/>
    <w:rPr>
      <w:sz w:val="24"/>
      <w:szCs w:val="24"/>
    </w:rPr>
  </w:style>
  <w:style w:type="paragraph" w:styleId="Heading1">
    <w:name w:val="heading 1"/>
    <w:basedOn w:val="Normal"/>
    <w:next w:val="Normal"/>
    <w:link w:val="Heading1Char"/>
    <w:qFormat/>
    <w:rsid w:val="00915CC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131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9131A0"/>
    <w:pPr>
      <w:jc w:val="center"/>
    </w:pPr>
    <w:rPr>
      <w:b/>
      <w:bCs/>
      <w:sz w:val="40"/>
      <w:u w:val="single"/>
    </w:rPr>
  </w:style>
  <w:style w:type="character" w:styleId="Hyperlink">
    <w:name w:val="Hyperlink"/>
    <w:basedOn w:val="DefaultParagraphFont"/>
    <w:rsid w:val="003E09CE"/>
    <w:rPr>
      <w:color w:val="0000FF"/>
      <w:u w:val="single"/>
    </w:rPr>
  </w:style>
  <w:style w:type="paragraph" w:styleId="ListParagraph">
    <w:name w:val="List Paragraph"/>
    <w:basedOn w:val="Normal"/>
    <w:uiPriority w:val="34"/>
    <w:qFormat/>
    <w:rsid w:val="00942251"/>
    <w:pPr>
      <w:ind w:left="720"/>
      <w:contextualSpacing/>
    </w:pPr>
  </w:style>
  <w:style w:type="character" w:customStyle="1" w:styleId="EmailStyle19">
    <w:name w:val="EmailStyle19"/>
    <w:basedOn w:val="DefaultParagraphFont"/>
    <w:semiHidden/>
    <w:rsid w:val="00171A83"/>
    <w:rPr>
      <w:rFonts w:ascii="Arial" w:hAnsi="Arial" w:cs="Arial"/>
      <w:color w:val="auto"/>
      <w:sz w:val="20"/>
      <w:szCs w:val="20"/>
    </w:rPr>
  </w:style>
  <w:style w:type="paragraph" w:styleId="BalloonText">
    <w:name w:val="Balloon Text"/>
    <w:basedOn w:val="Normal"/>
    <w:link w:val="BalloonTextChar"/>
    <w:rsid w:val="009E3A92"/>
    <w:rPr>
      <w:rFonts w:ascii="Tahoma" w:hAnsi="Tahoma" w:cs="Tahoma"/>
      <w:sz w:val="16"/>
      <w:szCs w:val="16"/>
    </w:rPr>
  </w:style>
  <w:style w:type="character" w:customStyle="1" w:styleId="BalloonTextChar">
    <w:name w:val="Balloon Text Char"/>
    <w:basedOn w:val="DefaultParagraphFont"/>
    <w:link w:val="BalloonText"/>
    <w:rsid w:val="009E3A92"/>
    <w:rPr>
      <w:rFonts w:ascii="Tahoma" w:hAnsi="Tahoma" w:cs="Tahoma"/>
      <w:sz w:val="16"/>
      <w:szCs w:val="16"/>
    </w:rPr>
  </w:style>
  <w:style w:type="paragraph" w:styleId="Header">
    <w:name w:val="header"/>
    <w:basedOn w:val="Normal"/>
    <w:link w:val="HeaderChar"/>
    <w:uiPriority w:val="99"/>
    <w:rsid w:val="00181045"/>
    <w:pPr>
      <w:tabs>
        <w:tab w:val="center" w:pos="4680"/>
        <w:tab w:val="right" w:pos="9360"/>
      </w:tabs>
    </w:pPr>
  </w:style>
  <w:style w:type="character" w:customStyle="1" w:styleId="HeaderChar">
    <w:name w:val="Header Char"/>
    <w:basedOn w:val="DefaultParagraphFont"/>
    <w:link w:val="Header"/>
    <w:uiPriority w:val="99"/>
    <w:rsid w:val="00181045"/>
    <w:rPr>
      <w:sz w:val="24"/>
      <w:szCs w:val="24"/>
    </w:rPr>
  </w:style>
  <w:style w:type="paragraph" w:styleId="Footer">
    <w:name w:val="footer"/>
    <w:basedOn w:val="Normal"/>
    <w:link w:val="FooterChar"/>
    <w:uiPriority w:val="99"/>
    <w:rsid w:val="00181045"/>
    <w:pPr>
      <w:tabs>
        <w:tab w:val="center" w:pos="4680"/>
        <w:tab w:val="right" w:pos="9360"/>
      </w:tabs>
    </w:pPr>
  </w:style>
  <w:style w:type="character" w:customStyle="1" w:styleId="FooterChar">
    <w:name w:val="Footer Char"/>
    <w:basedOn w:val="DefaultParagraphFont"/>
    <w:link w:val="Footer"/>
    <w:uiPriority w:val="99"/>
    <w:rsid w:val="00181045"/>
    <w:rPr>
      <w:sz w:val="24"/>
      <w:szCs w:val="24"/>
    </w:rPr>
  </w:style>
  <w:style w:type="paragraph" w:customStyle="1" w:styleId="Default">
    <w:name w:val="Default"/>
    <w:rsid w:val="004C5A72"/>
    <w:pPr>
      <w:autoSpaceDE w:val="0"/>
      <w:autoSpaceDN w:val="0"/>
      <w:adjustRightInd w:val="0"/>
    </w:pPr>
    <w:rPr>
      <w:color w:val="000000"/>
      <w:sz w:val="24"/>
      <w:szCs w:val="24"/>
    </w:rPr>
  </w:style>
  <w:style w:type="table" w:customStyle="1" w:styleId="GridTable4Accent1">
    <w:name w:val="Grid Table 4 Accent 1"/>
    <w:basedOn w:val="TableNormal"/>
    <w:uiPriority w:val="49"/>
    <w:rsid w:val="005F773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F5230C"/>
    <w:rPr>
      <w:color w:val="808080"/>
    </w:rPr>
  </w:style>
  <w:style w:type="character" w:customStyle="1" w:styleId="Heading1Char">
    <w:name w:val="Heading 1 Char"/>
    <w:basedOn w:val="DefaultParagraphFont"/>
    <w:link w:val="Heading1"/>
    <w:rsid w:val="00915CCD"/>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58404845">
      <w:bodyDiv w:val="1"/>
      <w:marLeft w:val="0"/>
      <w:marRight w:val="0"/>
      <w:marTop w:val="0"/>
      <w:marBottom w:val="0"/>
      <w:divBdr>
        <w:top w:val="none" w:sz="0" w:space="0" w:color="auto"/>
        <w:left w:val="none" w:sz="0" w:space="0" w:color="auto"/>
        <w:bottom w:val="none" w:sz="0" w:space="0" w:color="auto"/>
        <w:right w:val="none" w:sz="0" w:space="0" w:color="auto"/>
      </w:divBdr>
    </w:div>
    <w:div w:id="152843331">
      <w:bodyDiv w:val="1"/>
      <w:marLeft w:val="0"/>
      <w:marRight w:val="0"/>
      <w:marTop w:val="0"/>
      <w:marBottom w:val="0"/>
      <w:divBdr>
        <w:top w:val="none" w:sz="0" w:space="0" w:color="auto"/>
        <w:left w:val="none" w:sz="0" w:space="0" w:color="auto"/>
        <w:bottom w:val="none" w:sz="0" w:space="0" w:color="auto"/>
        <w:right w:val="none" w:sz="0" w:space="0" w:color="auto"/>
      </w:divBdr>
    </w:div>
    <w:div w:id="271548281">
      <w:bodyDiv w:val="1"/>
      <w:marLeft w:val="0"/>
      <w:marRight w:val="0"/>
      <w:marTop w:val="0"/>
      <w:marBottom w:val="0"/>
      <w:divBdr>
        <w:top w:val="none" w:sz="0" w:space="0" w:color="auto"/>
        <w:left w:val="none" w:sz="0" w:space="0" w:color="auto"/>
        <w:bottom w:val="none" w:sz="0" w:space="0" w:color="auto"/>
        <w:right w:val="none" w:sz="0" w:space="0" w:color="auto"/>
      </w:divBdr>
    </w:div>
    <w:div w:id="282735727">
      <w:bodyDiv w:val="1"/>
      <w:marLeft w:val="0"/>
      <w:marRight w:val="0"/>
      <w:marTop w:val="0"/>
      <w:marBottom w:val="0"/>
      <w:divBdr>
        <w:top w:val="none" w:sz="0" w:space="0" w:color="auto"/>
        <w:left w:val="none" w:sz="0" w:space="0" w:color="auto"/>
        <w:bottom w:val="none" w:sz="0" w:space="0" w:color="auto"/>
        <w:right w:val="none" w:sz="0" w:space="0" w:color="auto"/>
      </w:divBdr>
      <w:divsChild>
        <w:div w:id="782379432">
          <w:marLeft w:val="576"/>
          <w:marRight w:val="0"/>
          <w:marTop w:val="0"/>
          <w:marBottom w:val="0"/>
          <w:divBdr>
            <w:top w:val="none" w:sz="0" w:space="0" w:color="auto"/>
            <w:left w:val="none" w:sz="0" w:space="0" w:color="auto"/>
            <w:bottom w:val="none" w:sz="0" w:space="0" w:color="auto"/>
            <w:right w:val="none" w:sz="0" w:space="0" w:color="auto"/>
          </w:divBdr>
        </w:div>
        <w:div w:id="835456363">
          <w:marLeft w:val="576"/>
          <w:marRight w:val="0"/>
          <w:marTop w:val="0"/>
          <w:marBottom w:val="0"/>
          <w:divBdr>
            <w:top w:val="none" w:sz="0" w:space="0" w:color="auto"/>
            <w:left w:val="none" w:sz="0" w:space="0" w:color="auto"/>
            <w:bottom w:val="none" w:sz="0" w:space="0" w:color="auto"/>
            <w:right w:val="none" w:sz="0" w:space="0" w:color="auto"/>
          </w:divBdr>
        </w:div>
        <w:div w:id="1459257036">
          <w:marLeft w:val="576"/>
          <w:marRight w:val="0"/>
          <w:marTop w:val="0"/>
          <w:marBottom w:val="0"/>
          <w:divBdr>
            <w:top w:val="none" w:sz="0" w:space="0" w:color="auto"/>
            <w:left w:val="none" w:sz="0" w:space="0" w:color="auto"/>
            <w:bottom w:val="none" w:sz="0" w:space="0" w:color="auto"/>
            <w:right w:val="none" w:sz="0" w:space="0" w:color="auto"/>
          </w:divBdr>
        </w:div>
        <w:div w:id="165246603">
          <w:marLeft w:val="576"/>
          <w:marRight w:val="0"/>
          <w:marTop w:val="0"/>
          <w:marBottom w:val="0"/>
          <w:divBdr>
            <w:top w:val="none" w:sz="0" w:space="0" w:color="auto"/>
            <w:left w:val="none" w:sz="0" w:space="0" w:color="auto"/>
            <w:bottom w:val="none" w:sz="0" w:space="0" w:color="auto"/>
            <w:right w:val="none" w:sz="0" w:space="0" w:color="auto"/>
          </w:divBdr>
        </w:div>
        <w:div w:id="1373384134">
          <w:marLeft w:val="576"/>
          <w:marRight w:val="0"/>
          <w:marTop w:val="0"/>
          <w:marBottom w:val="0"/>
          <w:divBdr>
            <w:top w:val="none" w:sz="0" w:space="0" w:color="auto"/>
            <w:left w:val="none" w:sz="0" w:space="0" w:color="auto"/>
            <w:bottom w:val="none" w:sz="0" w:space="0" w:color="auto"/>
            <w:right w:val="none" w:sz="0" w:space="0" w:color="auto"/>
          </w:divBdr>
        </w:div>
        <w:div w:id="329986159">
          <w:marLeft w:val="576"/>
          <w:marRight w:val="0"/>
          <w:marTop w:val="0"/>
          <w:marBottom w:val="0"/>
          <w:divBdr>
            <w:top w:val="none" w:sz="0" w:space="0" w:color="auto"/>
            <w:left w:val="none" w:sz="0" w:space="0" w:color="auto"/>
            <w:bottom w:val="none" w:sz="0" w:space="0" w:color="auto"/>
            <w:right w:val="none" w:sz="0" w:space="0" w:color="auto"/>
          </w:divBdr>
        </w:div>
        <w:div w:id="396703969">
          <w:marLeft w:val="576"/>
          <w:marRight w:val="0"/>
          <w:marTop w:val="0"/>
          <w:marBottom w:val="0"/>
          <w:divBdr>
            <w:top w:val="none" w:sz="0" w:space="0" w:color="auto"/>
            <w:left w:val="none" w:sz="0" w:space="0" w:color="auto"/>
            <w:bottom w:val="none" w:sz="0" w:space="0" w:color="auto"/>
            <w:right w:val="none" w:sz="0" w:space="0" w:color="auto"/>
          </w:divBdr>
        </w:div>
        <w:div w:id="589192492">
          <w:marLeft w:val="576"/>
          <w:marRight w:val="0"/>
          <w:marTop w:val="0"/>
          <w:marBottom w:val="0"/>
          <w:divBdr>
            <w:top w:val="none" w:sz="0" w:space="0" w:color="auto"/>
            <w:left w:val="none" w:sz="0" w:space="0" w:color="auto"/>
            <w:bottom w:val="none" w:sz="0" w:space="0" w:color="auto"/>
            <w:right w:val="none" w:sz="0" w:space="0" w:color="auto"/>
          </w:divBdr>
        </w:div>
      </w:divsChild>
    </w:div>
    <w:div w:id="414673619">
      <w:bodyDiv w:val="1"/>
      <w:marLeft w:val="0"/>
      <w:marRight w:val="0"/>
      <w:marTop w:val="0"/>
      <w:marBottom w:val="0"/>
      <w:divBdr>
        <w:top w:val="none" w:sz="0" w:space="0" w:color="auto"/>
        <w:left w:val="none" w:sz="0" w:space="0" w:color="auto"/>
        <w:bottom w:val="none" w:sz="0" w:space="0" w:color="auto"/>
        <w:right w:val="none" w:sz="0" w:space="0" w:color="auto"/>
      </w:divBdr>
    </w:div>
    <w:div w:id="510997822">
      <w:bodyDiv w:val="1"/>
      <w:marLeft w:val="0"/>
      <w:marRight w:val="0"/>
      <w:marTop w:val="0"/>
      <w:marBottom w:val="0"/>
      <w:divBdr>
        <w:top w:val="none" w:sz="0" w:space="0" w:color="auto"/>
        <w:left w:val="none" w:sz="0" w:space="0" w:color="auto"/>
        <w:bottom w:val="none" w:sz="0" w:space="0" w:color="auto"/>
        <w:right w:val="none" w:sz="0" w:space="0" w:color="auto"/>
      </w:divBdr>
    </w:div>
    <w:div w:id="617369695">
      <w:bodyDiv w:val="1"/>
      <w:marLeft w:val="0"/>
      <w:marRight w:val="0"/>
      <w:marTop w:val="0"/>
      <w:marBottom w:val="0"/>
      <w:divBdr>
        <w:top w:val="none" w:sz="0" w:space="0" w:color="auto"/>
        <w:left w:val="none" w:sz="0" w:space="0" w:color="auto"/>
        <w:bottom w:val="none" w:sz="0" w:space="0" w:color="auto"/>
        <w:right w:val="none" w:sz="0" w:space="0" w:color="auto"/>
      </w:divBdr>
    </w:div>
    <w:div w:id="745808937">
      <w:bodyDiv w:val="1"/>
      <w:marLeft w:val="0"/>
      <w:marRight w:val="0"/>
      <w:marTop w:val="0"/>
      <w:marBottom w:val="0"/>
      <w:divBdr>
        <w:top w:val="none" w:sz="0" w:space="0" w:color="auto"/>
        <w:left w:val="none" w:sz="0" w:space="0" w:color="auto"/>
        <w:bottom w:val="none" w:sz="0" w:space="0" w:color="auto"/>
        <w:right w:val="none" w:sz="0" w:space="0" w:color="auto"/>
      </w:divBdr>
    </w:div>
    <w:div w:id="890772442">
      <w:bodyDiv w:val="1"/>
      <w:marLeft w:val="0"/>
      <w:marRight w:val="0"/>
      <w:marTop w:val="0"/>
      <w:marBottom w:val="0"/>
      <w:divBdr>
        <w:top w:val="none" w:sz="0" w:space="0" w:color="auto"/>
        <w:left w:val="none" w:sz="0" w:space="0" w:color="auto"/>
        <w:bottom w:val="none" w:sz="0" w:space="0" w:color="auto"/>
        <w:right w:val="none" w:sz="0" w:space="0" w:color="auto"/>
      </w:divBdr>
    </w:div>
    <w:div w:id="932009397">
      <w:bodyDiv w:val="1"/>
      <w:marLeft w:val="0"/>
      <w:marRight w:val="0"/>
      <w:marTop w:val="0"/>
      <w:marBottom w:val="0"/>
      <w:divBdr>
        <w:top w:val="none" w:sz="0" w:space="0" w:color="auto"/>
        <w:left w:val="none" w:sz="0" w:space="0" w:color="auto"/>
        <w:bottom w:val="none" w:sz="0" w:space="0" w:color="auto"/>
        <w:right w:val="none" w:sz="0" w:space="0" w:color="auto"/>
      </w:divBdr>
    </w:div>
    <w:div w:id="1131362693">
      <w:bodyDiv w:val="1"/>
      <w:marLeft w:val="0"/>
      <w:marRight w:val="0"/>
      <w:marTop w:val="0"/>
      <w:marBottom w:val="0"/>
      <w:divBdr>
        <w:top w:val="none" w:sz="0" w:space="0" w:color="auto"/>
        <w:left w:val="none" w:sz="0" w:space="0" w:color="auto"/>
        <w:bottom w:val="none" w:sz="0" w:space="0" w:color="auto"/>
        <w:right w:val="none" w:sz="0" w:space="0" w:color="auto"/>
      </w:divBdr>
    </w:div>
    <w:div w:id="1134056630">
      <w:bodyDiv w:val="1"/>
      <w:marLeft w:val="0"/>
      <w:marRight w:val="0"/>
      <w:marTop w:val="0"/>
      <w:marBottom w:val="0"/>
      <w:divBdr>
        <w:top w:val="none" w:sz="0" w:space="0" w:color="auto"/>
        <w:left w:val="none" w:sz="0" w:space="0" w:color="auto"/>
        <w:bottom w:val="none" w:sz="0" w:space="0" w:color="auto"/>
        <w:right w:val="none" w:sz="0" w:space="0" w:color="auto"/>
      </w:divBdr>
    </w:div>
    <w:div w:id="1284653479">
      <w:bodyDiv w:val="1"/>
      <w:marLeft w:val="0"/>
      <w:marRight w:val="0"/>
      <w:marTop w:val="0"/>
      <w:marBottom w:val="0"/>
      <w:divBdr>
        <w:top w:val="none" w:sz="0" w:space="0" w:color="auto"/>
        <w:left w:val="none" w:sz="0" w:space="0" w:color="auto"/>
        <w:bottom w:val="none" w:sz="0" w:space="0" w:color="auto"/>
        <w:right w:val="none" w:sz="0" w:space="0" w:color="auto"/>
      </w:divBdr>
    </w:div>
    <w:div w:id="1289124222">
      <w:bodyDiv w:val="1"/>
      <w:marLeft w:val="0"/>
      <w:marRight w:val="0"/>
      <w:marTop w:val="0"/>
      <w:marBottom w:val="0"/>
      <w:divBdr>
        <w:top w:val="none" w:sz="0" w:space="0" w:color="auto"/>
        <w:left w:val="none" w:sz="0" w:space="0" w:color="auto"/>
        <w:bottom w:val="none" w:sz="0" w:space="0" w:color="auto"/>
        <w:right w:val="none" w:sz="0" w:space="0" w:color="auto"/>
      </w:divBdr>
    </w:div>
    <w:div w:id="1371346247">
      <w:bodyDiv w:val="1"/>
      <w:marLeft w:val="0"/>
      <w:marRight w:val="0"/>
      <w:marTop w:val="0"/>
      <w:marBottom w:val="0"/>
      <w:divBdr>
        <w:top w:val="none" w:sz="0" w:space="0" w:color="auto"/>
        <w:left w:val="none" w:sz="0" w:space="0" w:color="auto"/>
        <w:bottom w:val="none" w:sz="0" w:space="0" w:color="auto"/>
        <w:right w:val="none" w:sz="0" w:space="0" w:color="auto"/>
      </w:divBdr>
    </w:div>
    <w:div w:id="1451051998">
      <w:bodyDiv w:val="1"/>
      <w:marLeft w:val="0"/>
      <w:marRight w:val="0"/>
      <w:marTop w:val="0"/>
      <w:marBottom w:val="0"/>
      <w:divBdr>
        <w:top w:val="none" w:sz="0" w:space="0" w:color="auto"/>
        <w:left w:val="none" w:sz="0" w:space="0" w:color="auto"/>
        <w:bottom w:val="none" w:sz="0" w:space="0" w:color="auto"/>
        <w:right w:val="none" w:sz="0" w:space="0" w:color="auto"/>
      </w:divBdr>
    </w:div>
    <w:div w:id="1505515320">
      <w:bodyDiv w:val="1"/>
      <w:marLeft w:val="0"/>
      <w:marRight w:val="0"/>
      <w:marTop w:val="0"/>
      <w:marBottom w:val="0"/>
      <w:divBdr>
        <w:top w:val="none" w:sz="0" w:space="0" w:color="auto"/>
        <w:left w:val="none" w:sz="0" w:space="0" w:color="auto"/>
        <w:bottom w:val="none" w:sz="0" w:space="0" w:color="auto"/>
        <w:right w:val="none" w:sz="0" w:space="0" w:color="auto"/>
      </w:divBdr>
      <w:divsChild>
        <w:div w:id="1253733897">
          <w:marLeft w:val="806"/>
          <w:marRight w:val="0"/>
          <w:marTop w:val="160"/>
          <w:marBottom w:val="0"/>
          <w:divBdr>
            <w:top w:val="none" w:sz="0" w:space="0" w:color="auto"/>
            <w:left w:val="none" w:sz="0" w:space="0" w:color="auto"/>
            <w:bottom w:val="none" w:sz="0" w:space="0" w:color="auto"/>
            <w:right w:val="none" w:sz="0" w:space="0" w:color="auto"/>
          </w:divBdr>
        </w:div>
        <w:div w:id="1513258339">
          <w:marLeft w:val="806"/>
          <w:marRight w:val="0"/>
          <w:marTop w:val="160"/>
          <w:marBottom w:val="0"/>
          <w:divBdr>
            <w:top w:val="none" w:sz="0" w:space="0" w:color="auto"/>
            <w:left w:val="none" w:sz="0" w:space="0" w:color="auto"/>
            <w:bottom w:val="none" w:sz="0" w:space="0" w:color="auto"/>
            <w:right w:val="none" w:sz="0" w:space="0" w:color="auto"/>
          </w:divBdr>
        </w:div>
        <w:div w:id="1670599411">
          <w:marLeft w:val="806"/>
          <w:marRight w:val="0"/>
          <w:marTop w:val="160"/>
          <w:marBottom w:val="0"/>
          <w:divBdr>
            <w:top w:val="none" w:sz="0" w:space="0" w:color="auto"/>
            <w:left w:val="none" w:sz="0" w:space="0" w:color="auto"/>
            <w:bottom w:val="none" w:sz="0" w:space="0" w:color="auto"/>
            <w:right w:val="none" w:sz="0" w:space="0" w:color="auto"/>
          </w:divBdr>
        </w:div>
        <w:div w:id="1421678064">
          <w:marLeft w:val="806"/>
          <w:marRight w:val="0"/>
          <w:marTop w:val="160"/>
          <w:marBottom w:val="0"/>
          <w:divBdr>
            <w:top w:val="none" w:sz="0" w:space="0" w:color="auto"/>
            <w:left w:val="none" w:sz="0" w:space="0" w:color="auto"/>
            <w:bottom w:val="none" w:sz="0" w:space="0" w:color="auto"/>
            <w:right w:val="none" w:sz="0" w:space="0" w:color="auto"/>
          </w:divBdr>
        </w:div>
        <w:div w:id="605115579">
          <w:marLeft w:val="806"/>
          <w:marRight w:val="0"/>
          <w:marTop w:val="160"/>
          <w:marBottom w:val="0"/>
          <w:divBdr>
            <w:top w:val="none" w:sz="0" w:space="0" w:color="auto"/>
            <w:left w:val="none" w:sz="0" w:space="0" w:color="auto"/>
            <w:bottom w:val="none" w:sz="0" w:space="0" w:color="auto"/>
            <w:right w:val="none" w:sz="0" w:space="0" w:color="auto"/>
          </w:divBdr>
        </w:div>
        <w:div w:id="688869140">
          <w:marLeft w:val="806"/>
          <w:marRight w:val="0"/>
          <w:marTop w:val="160"/>
          <w:marBottom w:val="0"/>
          <w:divBdr>
            <w:top w:val="none" w:sz="0" w:space="0" w:color="auto"/>
            <w:left w:val="none" w:sz="0" w:space="0" w:color="auto"/>
            <w:bottom w:val="none" w:sz="0" w:space="0" w:color="auto"/>
            <w:right w:val="none" w:sz="0" w:space="0" w:color="auto"/>
          </w:divBdr>
        </w:div>
      </w:divsChild>
    </w:div>
    <w:div w:id="1536187916">
      <w:bodyDiv w:val="1"/>
      <w:marLeft w:val="0"/>
      <w:marRight w:val="0"/>
      <w:marTop w:val="0"/>
      <w:marBottom w:val="0"/>
      <w:divBdr>
        <w:top w:val="none" w:sz="0" w:space="0" w:color="auto"/>
        <w:left w:val="none" w:sz="0" w:space="0" w:color="auto"/>
        <w:bottom w:val="none" w:sz="0" w:space="0" w:color="auto"/>
        <w:right w:val="none" w:sz="0" w:space="0" w:color="auto"/>
      </w:divBdr>
    </w:div>
    <w:div w:id="1702199050">
      <w:bodyDiv w:val="1"/>
      <w:marLeft w:val="0"/>
      <w:marRight w:val="0"/>
      <w:marTop w:val="0"/>
      <w:marBottom w:val="0"/>
      <w:divBdr>
        <w:top w:val="none" w:sz="0" w:space="0" w:color="auto"/>
        <w:left w:val="none" w:sz="0" w:space="0" w:color="auto"/>
        <w:bottom w:val="none" w:sz="0" w:space="0" w:color="auto"/>
        <w:right w:val="none" w:sz="0" w:space="0" w:color="auto"/>
      </w:divBdr>
    </w:div>
    <w:div w:id="1742022179">
      <w:bodyDiv w:val="1"/>
      <w:marLeft w:val="0"/>
      <w:marRight w:val="0"/>
      <w:marTop w:val="0"/>
      <w:marBottom w:val="0"/>
      <w:divBdr>
        <w:top w:val="none" w:sz="0" w:space="0" w:color="auto"/>
        <w:left w:val="none" w:sz="0" w:space="0" w:color="auto"/>
        <w:bottom w:val="none" w:sz="0" w:space="0" w:color="auto"/>
        <w:right w:val="none" w:sz="0" w:space="0" w:color="auto"/>
      </w:divBdr>
    </w:div>
    <w:div w:id="1746612472">
      <w:bodyDiv w:val="1"/>
      <w:marLeft w:val="0"/>
      <w:marRight w:val="0"/>
      <w:marTop w:val="0"/>
      <w:marBottom w:val="0"/>
      <w:divBdr>
        <w:top w:val="none" w:sz="0" w:space="0" w:color="auto"/>
        <w:left w:val="none" w:sz="0" w:space="0" w:color="auto"/>
        <w:bottom w:val="none" w:sz="0" w:space="0" w:color="auto"/>
        <w:right w:val="none" w:sz="0" w:space="0" w:color="auto"/>
      </w:divBdr>
    </w:div>
    <w:div w:id="1778597946">
      <w:bodyDiv w:val="1"/>
      <w:marLeft w:val="0"/>
      <w:marRight w:val="0"/>
      <w:marTop w:val="0"/>
      <w:marBottom w:val="0"/>
      <w:divBdr>
        <w:top w:val="none" w:sz="0" w:space="0" w:color="auto"/>
        <w:left w:val="none" w:sz="0" w:space="0" w:color="auto"/>
        <w:bottom w:val="none" w:sz="0" w:space="0" w:color="auto"/>
        <w:right w:val="none" w:sz="0" w:space="0" w:color="auto"/>
      </w:divBdr>
    </w:div>
    <w:div w:id="1800763915">
      <w:bodyDiv w:val="1"/>
      <w:marLeft w:val="0"/>
      <w:marRight w:val="0"/>
      <w:marTop w:val="0"/>
      <w:marBottom w:val="0"/>
      <w:divBdr>
        <w:top w:val="none" w:sz="0" w:space="0" w:color="auto"/>
        <w:left w:val="none" w:sz="0" w:space="0" w:color="auto"/>
        <w:bottom w:val="none" w:sz="0" w:space="0" w:color="auto"/>
        <w:right w:val="none" w:sz="0" w:space="0" w:color="auto"/>
      </w:divBdr>
      <w:divsChild>
        <w:div w:id="1626227546">
          <w:marLeft w:val="576"/>
          <w:marRight w:val="0"/>
          <w:marTop w:val="80"/>
          <w:marBottom w:val="0"/>
          <w:divBdr>
            <w:top w:val="none" w:sz="0" w:space="0" w:color="auto"/>
            <w:left w:val="none" w:sz="0" w:space="0" w:color="auto"/>
            <w:bottom w:val="none" w:sz="0" w:space="0" w:color="auto"/>
            <w:right w:val="none" w:sz="0" w:space="0" w:color="auto"/>
          </w:divBdr>
        </w:div>
        <w:div w:id="2075814127">
          <w:marLeft w:val="576"/>
          <w:marRight w:val="0"/>
          <w:marTop w:val="80"/>
          <w:marBottom w:val="0"/>
          <w:divBdr>
            <w:top w:val="none" w:sz="0" w:space="0" w:color="auto"/>
            <w:left w:val="none" w:sz="0" w:space="0" w:color="auto"/>
            <w:bottom w:val="none" w:sz="0" w:space="0" w:color="auto"/>
            <w:right w:val="none" w:sz="0" w:space="0" w:color="auto"/>
          </w:divBdr>
        </w:div>
        <w:div w:id="1132138464">
          <w:marLeft w:val="576"/>
          <w:marRight w:val="0"/>
          <w:marTop w:val="80"/>
          <w:marBottom w:val="0"/>
          <w:divBdr>
            <w:top w:val="none" w:sz="0" w:space="0" w:color="auto"/>
            <w:left w:val="none" w:sz="0" w:space="0" w:color="auto"/>
            <w:bottom w:val="none" w:sz="0" w:space="0" w:color="auto"/>
            <w:right w:val="none" w:sz="0" w:space="0" w:color="auto"/>
          </w:divBdr>
        </w:div>
        <w:div w:id="456876715">
          <w:marLeft w:val="576"/>
          <w:marRight w:val="0"/>
          <w:marTop w:val="80"/>
          <w:marBottom w:val="0"/>
          <w:divBdr>
            <w:top w:val="none" w:sz="0" w:space="0" w:color="auto"/>
            <w:left w:val="none" w:sz="0" w:space="0" w:color="auto"/>
            <w:bottom w:val="none" w:sz="0" w:space="0" w:color="auto"/>
            <w:right w:val="none" w:sz="0" w:space="0" w:color="auto"/>
          </w:divBdr>
        </w:div>
        <w:div w:id="1647003197">
          <w:marLeft w:val="576"/>
          <w:marRight w:val="0"/>
          <w:marTop w:val="80"/>
          <w:marBottom w:val="0"/>
          <w:divBdr>
            <w:top w:val="none" w:sz="0" w:space="0" w:color="auto"/>
            <w:left w:val="none" w:sz="0" w:space="0" w:color="auto"/>
            <w:bottom w:val="none" w:sz="0" w:space="0" w:color="auto"/>
            <w:right w:val="none" w:sz="0" w:space="0" w:color="auto"/>
          </w:divBdr>
        </w:div>
        <w:div w:id="794713110">
          <w:marLeft w:val="576"/>
          <w:marRight w:val="0"/>
          <w:marTop w:val="80"/>
          <w:marBottom w:val="0"/>
          <w:divBdr>
            <w:top w:val="none" w:sz="0" w:space="0" w:color="auto"/>
            <w:left w:val="none" w:sz="0" w:space="0" w:color="auto"/>
            <w:bottom w:val="none" w:sz="0" w:space="0" w:color="auto"/>
            <w:right w:val="none" w:sz="0" w:space="0" w:color="auto"/>
          </w:divBdr>
        </w:div>
        <w:div w:id="1257250819">
          <w:marLeft w:val="576"/>
          <w:marRight w:val="0"/>
          <w:marTop w:val="80"/>
          <w:marBottom w:val="0"/>
          <w:divBdr>
            <w:top w:val="none" w:sz="0" w:space="0" w:color="auto"/>
            <w:left w:val="none" w:sz="0" w:space="0" w:color="auto"/>
            <w:bottom w:val="none" w:sz="0" w:space="0" w:color="auto"/>
            <w:right w:val="none" w:sz="0" w:space="0" w:color="auto"/>
          </w:divBdr>
        </w:div>
        <w:div w:id="667098235">
          <w:marLeft w:val="576"/>
          <w:marRight w:val="0"/>
          <w:marTop w:val="80"/>
          <w:marBottom w:val="0"/>
          <w:divBdr>
            <w:top w:val="none" w:sz="0" w:space="0" w:color="auto"/>
            <w:left w:val="none" w:sz="0" w:space="0" w:color="auto"/>
            <w:bottom w:val="none" w:sz="0" w:space="0" w:color="auto"/>
            <w:right w:val="none" w:sz="0" w:space="0" w:color="auto"/>
          </w:divBdr>
        </w:div>
        <w:div w:id="471599998">
          <w:marLeft w:val="576"/>
          <w:marRight w:val="0"/>
          <w:marTop w:val="80"/>
          <w:marBottom w:val="0"/>
          <w:divBdr>
            <w:top w:val="none" w:sz="0" w:space="0" w:color="auto"/>
            <w:left w:val="none" w:sz="0" w:space="0" w:color="auto"/>
            <w:bottom w:val="none" w:sz="0" w:space="0" w:color="auto"/>
            <w:right w:val="none" w:sz="0" w:space="0" w:color="auto"/>
          </w:divBdr>
        </w:div>
      </w:divsChild>
    </w:div>
    <w:div w:id="1852450481">
      <w:bodyDiv w:val="1"/>
      <w:marLeft w:val="0"/>
      <w:marRight w:val="0"/>
      <w:marTop w:val="0"/>
      <w:marBottom w:val="0"/>
      <w:divBdr>
        <w:top w:val="none" w:sz="0" w:space="0" w:color="auto"/>
        <w:left w:val="none" w:sz="0" w:space="0" w:color="auto"/>
        <w:bottom w:val="none" w:sz="0" w:space="0" w:color="auto"/>
        <w:right w:val="none" w:sz="0" w:space="0" w:color="auto"/>
      </w:divBdr>
      <w:divsChild>
        <w:div w:id="884104533">
          <w:marLeft w:val="835"/>
          <w:marRight w:val="0"/>
          <w:marTop w:val="0"/>
          <w:marBottom w:val="0"/>
          <w:divBdr>
            <w:top w:val="none" w:sz="0" w:space="0" w:color="auto"/>
            <w:left w:val="none" w:sz="0" w:space="0" w:color="auto"/>
            <w:bottom w:val="none" w:sz="0" w:space="0" w:color="auto"/>
            <w:right w:val="none" w:sz="0" w:space="0" w:color="auto"/>
          </w:divBdr>
        </w:div>
        <w:div w:id="750781113">
          <w:marLeft w:val="835"/>
          <w:marRight w:val="0"/>
          <w:marTop w:val="0"/>
          <w:marBottom w:val="0"/>
          <w:divBdr>
            <w:top w:val="none" w:sz="0" w:space="0" w:color="auto"/>
            <w:left w:val="none" w:sz="0" w:space="0" w:color="auto"/>
            <w:bottom w:val="none" w:sz="0" w:space="0" w:color="auto"/>
            <w:right w:val="none" w:sz="0" w:space="0" w:color="auto"/>
          </w:divBdr>
        </w:div>
      </w:divsChild>
    </w:div>
    <w:div w:id="1906842158">
      <w:bodyDiv w:val="1"/>
      <w:marLeft w:val="0"/>
      <w:marRight w:val="0"/>
      <w:marTop w:val="0"/>
      <w:marBottom w:val="0"/>
      <w:divBdr>
        <w:top w:val="none" w:sz="0" w:space="0" w:color="auto"/>
        <w:left w:val="none" w:sz="0" w:space="0" w:color="auto"/>
        <w:bottom w:val="none" w:sz="0" w:space="0" w:color="auto"/>
        <w:right w:val="none" w:sz="0" w:space="0" w:color="auto"/>
      </w:divBdr>
    </w:div>
    <w:div w:id="1923293885">
      <w:bodyDiv w:val="1"/>
      <w:marLeft w:val="0"/>
      <w:marRight w:val="0"/>
      <w:marTop w:val="0"/>
      <w:marBottom w:val="0"/>
      <w:divBdr>
        <w:top w:val="none" w:sz="0" w:space="0" w:color="auto"/>
        <w:left w:val="none" w:sz="0" w:space="0" w:color="auto"/>
        <w:bottom w:val="none" w:sz="0" w:space="0" w:color="auto"/>
        <w:right w:val="none" w:sz="0" w:space="0" w:color="auto"/>
      </w:divBdr>
    </w:div>
    <w:div w:id="212464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xampp\htdocs\lsr\report\ILSessio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D4FC36846514570907E0ED1782F70A9"/>
        <w:category>
          <w:name w:val="General"/>
          <w:gallery w:val="placeholder"/>
        </w:category>
        <w:types>
          <w:type w:val="bbPlcHdr"/>
        </w:types>
        <w:behaviors>
          <w:behavior w:val="content"/>
        </w:behaviors>
        <w:guid w:val="{C87C6428-0505-4745-84B0-43CC892CA444}"/>
      </w:docPartPr>
      <w:docPartBody>
        <w:p w:rsidR="00756211" w:rsidRDefault="00E522EF">
          <w:pPr>
            <w:pStyle w:val="FD4FC36846514570907E0ED1782F70A9"/>
          </w:pPr>
          <w:r w:rsidRPr="00B317D0">
            <w:rPr>
              <w:rStyle w:val="PlaceholderText"/>
            </w:rPr>
            <w:t>Click here to enter text.</w:t>
          </w:r>
        </w:p>
      </w:docPartBody>
    </w:docPart>
    <w:docPart>
      <w:docPartPr>
        <w:name w:val="CB23786BF2C9432E968DE22C2C7BE81E"/>
        <w:category>
          <w:name w:val="General"/>
          <w:gallery w:val="placeholder"/>
        </w:category>
        <w:types>
          <w:type w:val="bbPlcHdr"/>
        </w:types>
        <w:behaviors>
          <w:behavior w:val="content"/>
        </w:behaviors>
        <w:guid w:val="{0B9DC598-FE90-4F69-8BCF-F5B72471E71C}"/>
      </w:docPartPr>
      <w:docPartBody>
        <w:p w:rsidR="00FF208B" w:rsidRDefault="00263288" w:rsidP="00263288">
          <w:pPr>
            <w:pStyle w:val="CB23786BF2C9432E968DE22C2C7BE81E"/>
          </w:pPr>
          <w:r w:rsidRPr="00B317D0">
            <w:rPr>
              <w:rStyle w:val="PlaceholderText"/>
            </w:rPr>
            <w:t>Click here to enter text.</w:t>
          </w:r>
        </w:p>
      </w:docPartBody>
    </w:docPart>
    <w:docPart>
      <w:docPartPr>
        <w:name w:val="312C6DD2A5514069994B94F6F3B59676"/>
        <w:category>
          <w:name w:val="General"/>
          <w:gallery w:val="placeholder"/>
        </w:category>
        <w:types>
          <w:type w:val="bbPlcHdr"/>
        </w:types>
        <w:behaviors>
          <w:behavior w:val="content"/>
        </w:behaviors>
        <w:guid w:val="{E74E639D-BC53-42C4-9DA0-970598EDB7C9}"/>
      </w:docPartPr>
      <w:docPartBody>
        <w:p w:rsidR="00FF208B" w:rsidRDefault="00263288" w:rsidP="00263288">
          <w:pPr>
            <w:pStyle w:val="312C6DD2A5514069994B94F6F3B59676"/>
          </w:pPr>
          <w:r>
            <w:rPr>
              <w:caps/>
              <w:color w:val="4F81BD" w:themeColor="accent1"/>
              <w:sz w:val="18"/>
              <w:szCs w:val="18"/>
            </w:rPr>
            <w:t>[Document title]</w:t>
          </w:r>
        </w:p>
      </w:docPartBody>
    </w:docPart>
    <w:docPart>
      <w:docPartPr>
        <w:name w:val="A4704E59DD3C473492F6518C885DFE8E"/>
        <w:category>
          <w:name w:val="General"/>
          <w:gallery w:val="placeholder"/>
        </w:category>
        <w:types>
          <w:type w:val="bbPlcHdr"/>
        </w:types>
        <w:behaviors>
          <w:behavior w:val="content"/>
        </w:behaviors>
        <w:guid w:val="{FA0508F9-ED3A-4645-BD8E-EF068E1D6EAF}"/>
      </w:docPartPr>
      <w:docPartBody>
        <w:p w:rsidR="00FF208B" w:rsidRDefault="00263288" w:rsidP="00263288">
          <w:pPr>
            <w:pStyle w:val="A4704E59DD3C473492F6518C885DFE8E"/>
          </w:pPr>
          <w:r>
            <w:rPr>
              <w:caps/>
              <w:color w:val="4F81BD" w:themeColor="accent1"/>
              <w:sz w:val="18"/>
              <w:szCs w:val="18"/>
            </w:rPr>
            <w:t>[Author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B92"/>
    <w:rsid w:val="00263288"/>
    <w:rsid w:val="006F1B92"/>
    <w:rsid w:val="00735CD2"/>
    <w:rsid w:val="00756211"/>
    <w:rsid w:val="00941415"/>
    <w:rsid w:val="009B596C"/>
    <w:rsid w:val="00C47B93"/>
    <w:rsid w:val="00E522EF"/>
    <w:rsid w:val="00FF20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0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3288"/>
    <w:rPr>
      <w:color w:val="808080"/>
    </w:rPr>
  </w:style>
  <w:style w:type="paragraph" w:customStyle="1" w:styleId="FD4FC36846514570907E0ED1782F70A9">
    <w:name w:val="FD4FC36846514570907E0ED1782F70A9"/>
    <w:rsid w:val="00FF208B"/>
  </w:style>
  <w:style w:type="paragraph" w:customStyle="1" w:styleId="E780ECCB6FE7498F9661805935478198">
    <w:name w:val="E780ECCB6FE7498F9661805935478198"/>
    <w:rsid w:val="006F1B92"/>
  </w:style>
  <w:style w:type="paragraph" w:customStyle="1" w:styleId="3766EFAA6B294A20B8A6A6F995A334EE">
    <w:name w:val="3766EFAA6B294A20B8A6A6F995A334EE"/>
    <w:rsid w:val="006F1B92"/>
  </w:style>
  <w:style w:type="paragraph" w:customStyle="1" w:styleId="CB23786BF2C9432E968DE22C2C7BE81E">
    <w:name w:val="CB23786BF2C9432E968DE22C2C7BE81E"/>
    <w:rsid w:val="00263288"/>
  </w:style>
  <w:style w:type="paragraph" w:customStyle="1" w:styleId="312C6DD2A5514069994B94F6F3B59676">
    <w:name w:val="312C6DD2A5514069994B94F6F3B59676"/>
    <w:rsid w:val="00263288"/>
  </w:style>
  <w:style w:type="paragraph" w:customStyle="1" w:styleId="A4704E59DD3C473492F6518C885DFE8E">
    <w:name w:val="A4704E59DD3C473492F6518C885DFE8E"/>
    <w:rsid w:val="0026328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D3B05-0E85-4AF6-B726-2FCF30C13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ILSessionReport</Template>
  <TotalTime>370</TotalTime>
  <Pages>2</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RIPHAH INTERNATIONAL UNIVERSITY</vt:lpstr>
    </vt:vector>
  </TitlesOfParts>
  <Company>RIU</Company>
  <LinksUpToDate>false</LinksUpToDate>
  <CharactersWithSpaces>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RIPHAH INTERNATIONAL UNIVERSITY</dc:title>
  <dc:creator>Doc# RIU/ISD/XX/SOP/001/F-02</dc:creator>
  <cp:lastModifiedBy>S M Kashif</cp:lastModifiedBy>
  <cp:revision>28</cp:revision>
  <cp:lastPrinted>2014-03-20T10:33:00Z</cp:lastPrinted>
  <dcterms:created xsi:type="dcterms:W3CDTF">2019-11-17T12:52:00Z</dcterms:created>
  <dcterms:modified xsi:type="dcterms:W3CDTF">2023-11-01T07:40:00Z</dcterms:modified>
</cp:coreProperties>
</file>